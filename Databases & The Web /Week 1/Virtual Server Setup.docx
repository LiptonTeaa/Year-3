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5602" w14:textId="12EF1DD3" w:rsidR="00C505D0" w:rsidRPr="00FC1029" w:rsidRDefault="00951133" w:rsidP="00705DF9">
      <w:pPr>
        <w:pStyle w:val="Title"/>
      </w:pPr>
      <w:r>
        <w:rPr>
          <w:color w:val="B22600" w:themeColor="accent6"/>
        </w:rPr>
        <w:t>Virtual Server Setup</w:t>
      </w:r>
    </w:p>
    <w:p w14:paraId="7E70A11F" w14:textId="77777777" w:rsidR="00C505D0" w:rsidRPr="00FC1029" w:rsidRDefault="00C505D0" w:rsidP="00705DF9"/>
    <w:p w14:paraId="3C799B41" w14:textId="63E270C7" w:rsidR="00EB61BE" w:rsidRPr="00FC1029" w:rsidRDefault="008462B1" w:rsidP="00FC1029">
      <w:pPr>
        <w:pStyle w:val="Heading1"/>
      </w:pPr>
      <w:r w:rsidRPr="00FC1029">
        <w:rPr>
          <w:rStyle w:val="Strong"/>
          <w:rFonts w:ascii="Montserrat" w:hAnsi="Montserrat"/>
        </w:rPr>
        <w:t>Overview</w:t>
      </w:r>
    </w:p>
    <w:p w14:paraId="5C899475" w14:textId="62B350E6" w:rsidR="008462B1" w:rsidRPr="003963D8" w:rsidRDefault="00951133" w:rsidP="00951133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2"/>
          <w:szCs w:val="22"/>
        </w:rPr>
      </w:pPr>
      <w:r>
        <w:rPr>
          <w:rFonts w:ascii="Montserrat" w:hAnsi="Montserrat" w:cs="Segoe UI"/>
          <w:color w:val="212529"/>
          <w:sz w:val="22"/>
          <w:szCs w:val="22"/>
        </w:rPr>
        <w:t>This worksheet explains how to set up your virtual server.  You will use the virtual server as your “live” environment.  It’s where you will deploy your applications for grading.</w:t>
      </w:r>
    </w:p>
    <w:p w14:paraId="5D0463E4" w14:textId="05A4926C" w:rsidR="008462B1" w:rsidRPr="00FC1029" w:rsidRDefault="00951133" w:rsidP="00FC1029">
      <w:pPr>
        <w:pStyle w:val="Heading1"/>
      </w:pPr>
      <w:r>
        <w:t>Create a Virtual Server (VS)</w:t>
      </w:r>
    </w:p>
    <w:p w14:paraId="749123F4" w14:textId="77777777" w:rsidR="00EB61BE" w:rsidRPr="00FC1029" w:rsidRDefault="00EB61BE" w:rsidP="002C5BF3">
      <w:pPr>
        <w:pStyle w:val="Instruction"/>
      </w:pPr>
      <w:r w:rsidRPr="00FC1029">
        <w:t>Go to the Virtual Server Manager on the department intranet </w:t>
      </w:r>
    </w:p>
    <w:p w14:paraId="7F1D5002" w14:textId="33C47D4A" w:rsidR="00EB61BE" w:rsidRPr="003963D8" w:rsidRDefault="008462B1" w:rsidP="000B6A66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</w:rPr>
      </w:pPr>
      <w:r w:rsidRPr="003963D8">
        <w:t xml:space="preserve">Go here: </w:t>
      </w:r>
      <w:hyperlink r:id="rId8" w:tgtFrame="_blank" w:history="1">
        <w:r w:rsidR="00EB61BE" w:rsidRPr="003963D8">
          <w:rPr>
            <w:rStyle w:val="Hyperlink"/>
            <w:rFonts w:cs="Segoe UI"/>
            <w:b/>
            <w:bCs/>
            <w:color w:val="0F6FC5"/>
          </w:rPr>
          <w:t>https://www.doc.gold.ac.uk/intranet</w:t>
        </w:r>
      </w:hyperlink>
      <w:r w:rsidR="00EB61BE" w:rsidRPr="003963D8">
        <w:rPr>
          <w:rFonts w:cs="Segoe UI"/>
          <w:color w:val="212529"/>
        </w:rPr>
        <w:t xml:space="preserve"> and then click on </w:t>
      </w:r>
      <w:r w:rsidRPr="003963D8">
        <w:rPr>
          <w:rFonts w:cs="Segoe UI"/>
          <w:color w:val="212529"/>
        </w:rPr>
        <w:t xml:space="preserve">the </w:t>
      </w:r>
      <w:r w:rsidRPr="003963D8">
        <w:rPr>
          <w:rFonts w:cs="Segoe UI"/>
          <w:b/>
          <w:bCs/>
          <w:color w:val="212529"/>
        </w:rPr>
        <w:t>S</w:t>
      </w:r>
      <w:r w:rsidR="00EB61BE" w:rsidRPr="003963D8">
        <w:rPr>
          <w:rFonts w:cs="Segoe UI"/>
          <w:b/>
          <w:bCs/>
          <w:color w:val="212529"/>
        </w:rPr>
        <w:t>tudent Intranet</w:t>
      </w:r>
      <w:r w:rsidR="00EB61BE" w:rsidRPr="003963D8">
        <w:rPr>
          <w:rFonts w:cs="Segoe UI"/>
          <w:color w:val="212529"/>
        </w:rPr>
        <w:t xml:space="preserve"> tab</w:t>
      </w:r>
      <w:r w:rsidR="00D8211E" w:rsidRPr="003963D8">
        <w:rPr>
          <w:rFonts w:cs="Segoe UI"/>
          <w:color w:val="212529"/>
        </w:rPr>
        <w:t xml:space="preserve"> and then </w:t>
      </w:r>
      <w:r w:rsidR="002B35B2" w:rsidRPr="003963D8">
        <w:rPr>
          <w:rFonts w:cs="Segoe UI"/>
          <w:b/>
          <w:bCs/>
          <w:color w:val="212529"/>
        </w:rPr>
        <w:t>Virtual Servers</w:t>
      </w:r>
    </w:p>
    <w:p w14:paraId="22934D0C" w14:textId="127472EE" w:rsidR="00EB61BE" w:rsidRPr="00FC1029" w:rsidRDefault="00EB61BE" w:rsidP="002C5BF3">
      <w:pPr>
        <w:pStyle w:val="Instruction"/>
      </w:pPr>
      <w:r w:rsidRPr="00FC1029">
        <w:t xml:space="preserve">Click </w:t>
      </w:r>
      <w:r w:rsidRPr="00FC1029">
        <w:rPr>
          <w:b/>
          <w:bCs/>
        </w:rPr>
        <w:t>New Server</w:t>
      </w:r>
      <w:r w:rsidR="002B35B2" w:rsidRPr="00FC1029">
        <w:t xml:space="preserve"> </w:t>
      </w:r>
      <w:r w:rsidRPr="00FC1029">
        <w:t>to create a server</w:t>
      </w:r>
    </w:p>
    <w:p w14:paraId="0FE0E50E" w14:textId="217D8676" w:rsidR="00EB61BE" w:rsidRPr="00FC1029" w:rsidRDefault="00951133" w:rsidP="00981CDA">
      <w:r>
        <w:t xml:space="preserve">Your username will be set for you.  </w:t>
      </w:r>
      <w:r w:rsidR="00EB61BE" w:rsidRPr="00FC1029">
        <w:t>Set an admin password</w:t>
      </w:r>
      <w:r>
        <w:t xml:space="preserve"> (different to your campus password)</w:t>
      </w:r>
      <w:r w:rsidR="00EB61BE" w:rsidRPr="00FC1029">
        <w:t xml:space="preserve">, </w:t>
      </w:r>
      <w:r w:rsidR="00670141">
        <w:t>and choose options as</w:t>
      </w:r>
      <w:r w:rsidR="00FC1029" w:rsidRPr="00FC1029">
        <w:t xml:space="preserve"> follows:</w:t>
      </w:r>
    </w:p>
    <w:p w14:paraId="0D3F8191" w14:textId="69E640CC" w:rsidR="005C5B37" w:rsidRPr="005C5B37" w:rsidRDefault="00670141" w:rsidP="005C5B37">
      <w:pPr>
        <w:shd w:val="clear" w:color="auto" w:fill="FFFFFF"/>
        <w:spacing w:before="100" w:beforeAutospacing="1" w:after="100" w:afterAutospacing="1" w:line="240" w:lineRule="auto"/>
        <w:ind w:left="360"/>
        <w:rPr>
          <w:rFonts w:cs="Segoe UI"/>
          <w:color w:val="212529"/>
          <w:sz w:val="23"/>
          <w:szCs w:val="23"/>
        </w:rPr>
      </w:pPr>
      <w:r w:rsidRPr="00670141">
        <w:rPr>
          <w:rFonts w:cs="Segoe UI"/>
          <w:noProof/>
          <w:color w:val="212529"/>
          <w:sz w:val="23"/>
          <w:szCs w:val="23"/>
        </w:rPr>
        <w:drawing>
          <wp:inline distT="0" distB="0" distL="0" distR="0" wp14:anchorId="4150B697" wp14:editId="71B62663">
            <wp:extent cx="4748169" cy="311529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978" cy="31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7CF" w14:textId="4F01AC5F" w:rsidR="00951133" w:rsidRDefault="00951133" w:rsidP="006D5D43">
      <w:pPr>
        <w:pStyle w:val="Heading2"/>
        <w:rPr>
          <w:rStyle w:val="Strong"/>
          <w:rFonts w:ascii="Montserrat" w:hAnsi="Montserrat"/>
          <w:b w:val="0"/>
          <w:bCs/>
          <w:sz w:val="22"/>
        </w:rPr>
      </w:pPr>
      <w:r>
        <w:rPr>
          <w:rStyle w:val="Strong"/>
          <w:rFonts w:ascii="Montserrat" w:hAnsi="Montserrat"/>
          <w:b w:val="0"/>
          <w:bCs/>
          <w:sz w:val="22"/>
        </w:rPr>
        <w:t>Important: Make sure you remember your password.  There is no way to recover your server if you forget it.</w:t>
      </w:r>
    </w:p>
    <w:p w14:paraId="6AF67013" w14:textId="679C1609" w:rsidR="005C5B37" w:rsidRDefault="005C5B37" w:rsidP="006D5D43">
      <w:pPr>
        <w:pStyle w:val="Heading2"/>
        <w:rPr>
          <w:rStyle w:val="Strong"/>
          <w:rFonts w:ascii="Montserrat" w:hAnsi="Montserrat"/>
          <w:b w:val="0"/>
          <w:bCs/>
          <w:sz w:val="22"/>
        </w:rPr>
      </w:pPr>
      <w:r w:rsidRPr="005C5B37">
        <w:rPr>
          <w:rStyle w:val="Strong"/>
          <w:rFonts w:ascii="Montserrat" w:hAnsi="Montserrat"/>
          <w:b w:val="0"/>
          <w:bCs/>
          <w:sz w:val="22"/>
        </w:rPr>
        <w:t xml:space="preserve">If all goes well, you should </w:t>
      </w:r>
      <w:r>
        <w:rPr>
          <w:rStyle w:val="Strong"/>
          <w:rFonts w:ascii="Montserrat" w:hAnsi="Montserrat"/>
          <w:b w:val="0"/>
          <w:bCs/>
          <w:sz w:val="22"/>
        </w:rPr>
        <w:t>see the created server listed in the Virtual Server Manager:</w:t>
      </w:r>
    </w:p>
    <w:p w14:paraId="2B3F15AB" w14:textId="1EA054AF" w:rsidR="005C5B37" w:rsidRDefault="006C238F" w:rsidP="006C238F">
      <w:pPr>
        <w:rPr>
          <w:rStyle w:val="Strong"/>
          <w:rFonts w:ascii="Montserrat" w:hAnsi="Montserrat"/>
        </w:rPr>
      </w:pPr>
      <w:r w:rsidRPr="006C238F">
        <w:rPr>
          <w:noProof/>
        </w:rPr>
        <w:lastRenderedPageBreak/>
        <w:drawing>
          <wp:inline distT="0" distB="0" distL="0" distR="0" wp14:anchorId="58192E98" wp14:editId="098AC005">
            <wp:extent cx="5731510" cy="2209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38F">
        <w:rPr>
          <w:rStyle w:val="Strong"/>
          <w:rFonts w:ascii="Montserrat" w:hAnsi="Montserrat"/>
          <w:noProof/>
        </w:rPr>
        <w:drawing>
          <wp:inline distT="0" distB="0" distL="0" distR="0" wp14:anchorId="48A62D03" wp14:editId="07DD7FAA">
            <wp:extent cx="5731510" cy="2641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4E2" w14:textId="77777777" w:rsidR="0091309F" w:rsidRDefault="0091309F" w:rsidP="006D5D43">
      <w:pPr>
        <w:pStyle w:val="Heading2"/>
        <w:rPr>
          <w:rStyle w:val="Strong"/>
          <w:rFonts w:ascii="Montserrat" w:hAnsi="Montserrat"/>
        </w:rPr>
      </w:pPr>
    </w:p>
    <w:p w14:paraId="00DC078B" w14:textId="2862346F" w:rsidR="00EB61BE" w:rsidRPr="00FC1029" w:rsidRDefault="00EB61BE" w:rsidP="00951133">
      <w:pPr>
        <w:pStyle w:val="Heading1"/>
      </w:pPr>
      <w:r w:rsidRPr="00FC1029">
        <w:rPr>
          <w:rStyle w:val="Strong"/>
          <w:rFonts w:ascii="Montserrat" w:hAnsi="Montserrat"/>
        </w:rPr>
        <w:t>Connect to your virtual server via SSH</w:t>
      </w:r>
    </w:p>
    <w:p w14:paraId="141A1B97" w14:textId="780140C3" w:rsidR="00EB61BE" w:rsidRPr="00FC1029" w:rsidRDefault="00EB61BE" w:rsidP="003963D8">
      <w:r w:rsidRPr="00FC1029">
        <w:t xml:space="preserve">Next, you will connect to your web server using SSH. </w:t>
      </w:r>
      <w:r w:rsidR="00882E2A">
        <w:t xml:space="preserve">This will allow you to run commands on the server.  </w:t>
      </w:r>
      <w:r w:rsidR="00981CDA" w:rsidRPr="00FC1029">
        <w:t>There are</w:t>
      </w:r>
      <w:r w:rsidRPr="00FC1029">
        <w:t xml:space="preserve"> a </w:t>
      </w:r>
      <w:r w:rsidR="006A2A29">
        <w:t>few</w:t>
      </w:r>
      <w:r w:rsidRPr="00FC1029">
        <w:t xml:space="preserve"> ways to do this</w:t>
      </w:r>
      <w:r w:rsidR="006A2A29">
        <w:t>, so choose the method that works best for you.</w:t>
      </w:r>
    </w:p>
    <w:p w14:paraId="48A13D42" w14:textId="74CCFE3D" w:rsidR="00EB61BE" w:rsidRPr="00FC1029" w:rsidRDefault="00EB61BE" w:rsidP="00EB61BE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b/>
          <w:bCs/>
          <w:color w:val="212529"/>
          <w:sz w:val="23"/>
          <w:szCs w:val="23"/>
        </w:rPr>
      </w:pPr>
      <w:r w:rsidRPr="00FC1029">
        <w:rPr>
          <w:rStyle w:val="Strong"/>
          <w:rFonts w:ascii="Montserrat" w:hAnsi="Montserrat" w:cs="Segoe UI"/>
          <w:b/>
          <w:bCs/>
          <w:color w:val="212529"/>
          <w:sz w:val="23"/>
          <w:szCs w:val="23"/>
        </w:rPr>
        <w:t>Option 1</w:t>
      </w:r>
      <w:r w:rsidRPr="00FC1029">
        <w:rPr>
          <w:rFonts w:ascii="Montserrat" w:hAnsi="Montserrat" w:cs="Segoe UI"/>
          <w:b/>
          <w:bCs/>
          <w:color w:val="212529"/>
          <w:sz w:val="23"/>
          <w:szCs w:val="23"/>
        </w:rPr>
        <w:t>: From any computer via a web browser</w:t>
      </w:r>
    </w:p>
    <w:p w14:paraId="6CB7E44E" w14:textId="77777777" w:rsidR="00EB61BE" w:rsidRPr="00FC1029" w:rsidRDefault="00EB61BE" w:rsidP="006A2A29">
      <w:pPr>
        <w:pStyle w:val="Instruction"/>
      </w:pPr>
      <w:r w:rsidRPr="00FC1029">
        <w:t>You can use the doc.gold.ac.uk proxy server by typing the following into your browser's address bar:</w:t>
      </w:r>
    </w:p>
    <w:p w14:paraId="65BE65E4" w14:textId="04D7A20D" w:rsidR="00EB61BE" w:rsidRPr="002813EF" w:rsidRDefault="00EB61BE" w:rsidP="000B6A66">
      <w:pPr>
        <w:pStyle w:val="Code"/>
      </w:pPr>
      <w:r w:rsidRPr="002813EF">
        <w:t>http://www.doc.gold.ac.uk/ssh/</w:t>
      </w:r>
      <w:r w:rsidRPr="002813EF">
        <w:rPr>
          <w:highlight w:val="yellow"/>
        </w:rPr>
        <w:t>ID</w:t>
      </w:r>
      <w:r w:rsidRPr="002813EF">
        <w:t>/</w:t>
      </w:r>
    </w:p>
    <w:p w14:paraId="69D0403B" w14:textId="77777777" w:rsidR="006A2A29" w:rsidRDefault="00EB61BE" w:rsidP="00FC1029">
      <w:r w:rsidRPr="003963D8">
        <w:t>In the above, replace </w:t>
      </w:r>
      <w:r w:rsidRPr="003963D8">
        <w:rPr>
          <w:rStyle w:val="Strong"/>
          <w:rFonts w:ascii="Montserrat" w:hAnsi="Montserrat" w:cs="Segoe UI"/>
          <w:color w:val="212529"/>
          <w:highlight w:val="yellow"/>
        </w:rPr>
        <w:t>ID</w:t>
      </w:r>
      <w:r w:rsidRPr="003963D8">
        <w:t xml:space="preserve"> with your server ID. </w:t>
      </w:r>
    </w:p>
    <w:p w14:paraId="5457C8D9" w14:textId="606DA7EE" w:rsidR="00EB61BE" w:rsidRPr="003963D8" w:rsidRDefault="00EB61BE" w:rsidP="006A2A29">
      <w:pPr>
        <w:pStyle w:val="Instruction"/>
      </w:pPr>
      <w:r w:rsidRPr="003963D8">
        <w:t>You will be prompted for a username and password.</w:t>
      </w:r>
      <w:r w:rsidR="000B6A66" w:rsidRPr="003963D8">
        <w:t xml:space="preserve">  Enter the server administrator username and password you used to set up the virtual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029" w:rsidRPr="00FC1029" w14:paraId="5213A41E" w14:textId="77777777" w:rsidTr="00FC1029">
        <w:tc>
          <w:tcPr>
            <w:tcW w:w="9016" w:type="dxa"/>
          </w:tcPr>
          <w:p w14:paraId="2EE9955C" w14:textId="2EA462B2" w:rsidR="00FC1029" w:rsidRPr="00FC1029" w:rsidRDefault="00FC1029" w:rsidP="00EB61BE">
            <w:pPr>
              <w:pStyle w:val="NormalWeb"/>
              <w:spacing w:before="0" w:beforeAutospacing="0"/>
              <w:rPr>
                <w:rFonts w:ascii="Montserrat" w:hAnsi="Montserrat" w:cs="Segoe UI"/>
                <w:color w:val="212529"/>
                <w:sz w:val="23"/>
                <w:szCs w:val="23"/>
              </w:rPr>
            </w:pPr>
            <w:r w:rsidRPr="00FC1029">
              <w:rPr>
                <w:rFonts w:ascii="Montserrat" w:hAnsi="Montserrat"/>
                <w:noProof/>
              </w:rPr>
              <w:drawing>
                <wp:inline distT="0" distB="0" distL="0" distR="0" wp14:anchorId="736B1A22" wp14:editId="537694B4">
                  <wp:extent cx="1783080" cy="2971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194" cy="29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111AF" w14:textId="185F866A" w:rsidR="00EB61BE" w:rsidRPr="00FC1029" w:rsidRDefault="00EB61BE" w:rsidP="00FC1029">
      <w:pPr>
        <w:spacing w:before="240"/>
      </w:pPr>
      <w:r w:rsidRPr="00FC1029">
        <w:t>This option launches a bash shell in the browser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029" w:rsidRPr="00FC1029" w14:paraId="79E13C36" w14:textId="77777777" w:rsidTr="00FC1029">
        <w:tc>
          <w:tcPr>
            <w:tcW w:w="9016" w:type="dxa"/>
          </w:tcPr>
          <w:p w14:paraId="4AC24049" w14:textId="27014224" w:rsidR="00FC1029" w:rsidRDefault="006C238F" w:rsidP="000A4FF0">
            <w:pPr>
              <w:pStyle w:val="NormalWeb"/>
              <w:spacing w:before="120" w:beforeAutospacing="0" w:after="0" w:afterAutospacing="0"/>
              <w:rPr>
                <w:rFonts w:ascii="Montserrat" w:hAnsi="Montserrat" w:cs="Segoe UI"/>
                <w:color w:val="212529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F9ACC5F" wp14:editId="409F0219">
                  <wp:extent cx="4503810" cy="73920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2416" w14:textId="77777777" w:rsidR="006C238F" w:rsidRDefault="006C238F" w:rsidP="000A4FF0">
            <w:pPr>
              <w:pStyle w:val="NormalWeb"/>
              <w:spacing w:before="120" w:beforeAutospacing="0" w:after="0" w:afterAutospacing="0"/>
              <w:rPr>
                <w:rFonts w:ascii="Montserrat" w:hAnsi="Montserrat" w:cs="Segoe UI"/>
                <w:color w:val="212529"/>
                <w:sz w:val="23"/>
                <w:szCs w:val="23"/>
              </w:rPr>
            </w:pPr>
          </w:p>
          <w:p w14:paraId="429BE682" w14:textId="77777777" w:rsidR="003963D8" w:rsidRDefault="003963D8" w:rsidP="000A4FF0">
            <w:pPr>
              <w:pStyle w:val="NormalWeb"/>
              <w:spacing w:before="0" w:beforeAutospacing="0" w:after="0" w:afterAutospacing="0"/>
              <w:rPr>
                <w:rFonts w:ascii="Montserrat" w:hAnsi="Montserrat" w:cs="Segoe UI"/>
                <w:color w:val="212529"/>
                <w:sz w:val="23"/>
                <w:szCs w:val="23"/>
              </w:rPr>
            </w:pPr>
            <w:r w:rsidRPr="00FC1029">
              <w:rPr>
                <w:rFonts w:ascii="Montserrat" w:hAnsi="Montserrat"/>
                <w:noProof/>
              </w:rPr>
              <w:drawing>
                <wp:inline distT="0" distB="0" distL="0" distR="0" wp14:anchorId="36823E6C" wp14:editId="3DA17F44">
                  <wp:extent cx="1478408" cy="160034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08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B1C" w14:textId="7F92ED05" w:rsidR="003963D8" w:rsidRPr="00FC1029" w:rsidRDefault="003963D8" w:rsidP="003963D8">
            <w:pPr>
              <w:pStyle w:val="NoSpacing"/>
            </w:pPr>
          </w:p>
        </w:tc>
      </w:tr>
    </w:tbl>
    <w:p w14:paraId="77D05324" w14:textId="77777777" w:rsidR="00EB61BE" w:rsidRPr="00882E2A" w:rsidRDefault="00EB61BE" w:rsidP="00882E2A">
      <w:pPr>
        <w:pStyle w:val="NormalWeb"/>
        <w:shd w:val="clear" w:color="auto" w:fill="FFFFFF"/>
        <w:spacing w:before="240" w:beforeAutospacing="0"/>
        <w:rPr>
          <w:rStyle w:val="Strong"/>
          <w:rFonts w:ascii="Montserrat" w:hAnsi="Montserrat" w:cs="Segoe UI"/>
        </w:rPr>
      </w:pPr>
      <w:r w:rsidRPr="00FC1029">
        <w:rPr>
          <w:rStyle w:val="Strong"/>
          <w:rFonts w:ascii="Montserrat" w:hAnsi="Montserrat" w:cs="Segoe UI"/>
          <w:b/>
          <w:bCs/>
          <w:color w:val="212529"/>
          <w:sz w:val="23"/>
          <w:szCs w:val="23"/>
        </w:rPr>
        <w:t>Option 2</w:t>
      </w:r>
      <w:r w:rsidRPr="00882E2A">
        <w:rPr>
          <w:rStyle w:val="Strong"/>
          <w:rFonts w:ascii="Montserrat" w:hAnsi="Montserrat" w:cs="Segoe UI"/>
        </w:rPr>
        <w:t>: From an SSH client (terminal-bash shell) on the college network </w:t>
      </w:r>
    </w:p>
    <w:p w14:paraId="79BECAC3" w14:textId="2C2AB888" w:rsidR="00EB61BE" w:rsidRDefault="00012253" w:rsidP="006A2A29">
      <w:pPr>
        <w:pStyle w:val="Instruction"/>
      </w:pPr>
      <w:r w:rsidRPr="00FC1029">
        <w:t>Start a Terminal session and enter the following:</w:t>
      </w:r>
    </w:p>
    <w:p w14:paraId="2C12E1CE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6695DDA2" w14:textId="7B0A3707" w:rsidR="00EB61BE" w:rsidRPr="002813EF" w:rsidRDefault="00EB61BE" w:rsidP="00882E2A">
      <w:pPr>
        <w:pStyle w:val="Code"/>
      </w:pPr>
      <w:proofErr w:type="spellStart"/>
      <w:r w:rsidRPr="002813EF">
        <w:t>ssh</w:t>
      </w:r>
      <w:proofErr w:type="spellEnd"/>
      <w:r w:rsidRPr="002813EF">
        <w:t xml:space="preserve"> </w:t>
      </w:r>
      <w:r w:rsidRPr="002813EF">
        <w:rPr>
          <w:highlight w:val="yellow"/>
        </w:rPr>
        <w:t>USERNAME</w:t>
      </w:r>
      <w:r w:rsidRPr="002813EF">
        <w:t>@myserver.doc.gold.ac.uk -p PORT</w:t>
      </w:r>
    </w:p>
    <w:p w14:paraId="5833D0F2" w14:textId="76DB5ECD" w:rsidR="00012253" w:rsidRPr="003963D8" w:rsidRDefault="00EB61BE" w:rsidP="003963D8">
      <w:r w:rsidRPr="003963D8">
        <w:t>In the above, you should replace: </w:t>
      </w:r>
      <w:r w:rsidRPr="003963D8">
        <w:rPr>
          <w:rStyle w:val="Strong"/>
          <w:rFonts w:ascii="Montserrat" w:hAnsi="Montserrat" w:cs="Segoe UI"/>
          <w:color w:val="212529"/>
          <w:highlight w:val="yellow"/>
        </w:rPr>
        <w:t>USERNAME</w:t>
      </w:r>
      <w:r w:rsidRPr="003963D8">
        <w:t> with your username and </w:t>
      </w:r>
      <w:r w:rsidRPr="003963D8">
        <w:rPr>
          <w:rStyle w:val="Strong"/>
          <w:rFonts w:ascii="Montserrat" w:hAnsi="Montserrat" w:cs="Segoe UI"/>
          <w:color w:val="212529"/>
          <w:highlight w:val="yellow"/>
        </w:rPr>
        <w:t>PORT</w:t>
      </w:r>
      <w:r w:rsidRPr="003963D8">
        <w:t> with the SSH port number of your virtual server</w:t>
      </w:r>
      <w:r w:rsidR="00012253" w:rsidRPr="003963D8">
        <w:t xml:space="preserve">, which will be 2 followed by your server ID </w:t>
      </w:r>
      <w:r w:rsidRPr="003963D8">
        <w:t>(</w:t>
      </w:r>
      <w:proofErr w:type="gramStart"/>
      <w:r w:rsidR="00012253" w:rsidRPr="003963D8">
        <w:t>e.g.</w:t>
      </w:r>
      <w:proofErr w:type="gramEnd"/>
      <w:r w:rsidR="00012253" w:rsidRPr="003963D8">
        <w:t xml:space="preserve"> 2350</w:t>
      </w:r>
      <w:r w:rsidRPr="003963D8">
        <w:t>)</w:t>
      </w:r>
      <w:r w:rsidR="00012253" w:rsidRPr="003963D8">
        <w:t>.</w:t>
      </w:r>
    </w:p>
    <w:p w14:paraId="4550B18B" w14:textId="62C8F83A" w:rsidR="00A63392" w:rsidRDefault="00012253" w:rsidP="00A63392">
      <w:pPr>
        <w:pStyle w:val="Instruction"/>
      </w:pPr>
      <w:r w:rsidRPr="003963D8">
        <w:t>Then e</w:t>
      </w:r>
      <w:r w:rsidR="00EB61BE" w:rsidRPr="003963D8">
        <w:t>nter your</w:t>
      </w:r>
      <w:r w:rsidR="00EB61BE" w:rsidRPr="003963D8">
        <w:rPr>
          <w:rStyle w:val="Strong"/>
          <w:rFonts w:ascii="Montserrat" w:hAnsi="Montserrat" w:cs="Segoe UI"/>
          <w:color w:val="212529"/>
        </w:rPr>
        <w:t> </w:t>
      </w:r>
      <w:r w:rsidR="00EB61BE" w:rsidRPr="003963D8">
        <w:rPr>
          <w:rStyle w:val="Strong"/>
          <w:rFonts w:ascii="Montserrat" w:hAnsi="Montserrat" w:cs="Segoe UI"/>
          <w:b/>
          <w:bCs/>
          <w:color w:val="212529"/>
        </w:rPr>
        <w:t>virtual server</w:t>
      </w:r>
      <w:r w:rsidR="00EB61BE" w:rsidRPr="003963D8">
        <w:rPr>
          <w:b/>
          <w:bCs/>
        </w:rPr>
        <w:t> password</w:t>
      </w:r>
      <w:r w:rsidRPr="003963D8">
        <w:t xml:space="preserve"> when prompted.</w:t>
      </w:r>
    </w:p>
    <w:p w14:paraId="52E7A1B6" w14:textId="36BBA2C0" w:rsidR="00A63392" w:rsidRPr="003963D8" w:rsidRDefault="00A63392" w:rsidP="00A63392">
      <w:pPr>
        <w:pStyle w:val="Instruction"/>
        <w:numPr>
          <w:ilvl w:val="0"/>
          <w:numId w:val="0"/>
        </w:numPr>
      </w:pPr>
      <w:r w:rsidRPr="00A63392">
        <w:rPr>
          <w:noProof/>
        </w:rPr>
        <w:drawing>
          <wp:inline distT="0" distB="0" distL="0" distR="0" wp14:anchorId="575F7431" wp14:editId="03F970D8">
            <wp:extent cx="3096057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07F" w14:textId="06E7F075" w:rsidR="00917A54" w:rsidRPr="00FC1029" w:rsidRDefault="00917A54" w:rsidP="002813E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rFonts w:cs="Segoe UI"/>
          <w:color w:val="212529"/>
          <w:sz w:val="23"/>
          <w:szCs w:val="23"/>
        </w:rPr>
        <w:lastRenderedPageBreak/>
        <w:t>If all goes well, you should see the Ubuntu welcome message:</w:t>
      </w:r>
    </w:p>
    <w:p w14:paraId="2F51F2DF" w14:textId="44EC03CE" w:rsidR="00917A54" w:rsidRPr="00FC1029" w:rsidRDefault="006C238F" w:rsidP="002813E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2D5AD705" wp14:editId="0829A4E4">
            <wp:extent cx="5257800" cy="151396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99" cy="1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1CB7" w14:textId="77777777" w:rsidR="00917A54" w:rsidRPr="00FC1029" w:rsidRDefault="00917A54" w:rsidP="002813E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rFonts w:cs="Segoe UI"/>
          <w:color w:val="212529"/>
          <w:sz w:val="23"/>
          <w:szCs w:val="23"/>
        </w:rPr>
        <w:t>and the prompt:</w:t>
      </w:r>
    </w:p>
    <w:p w14:paraId="0B5D922B" w14:textId="77777777" w:rsidR="00917A54" w:rsidRPr="00FC1029" w:rsidRDefault="00917A54" w:rsidP="002813E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noProof/>
        </w:rPr>
        <w:drawing>
          <wp:inline distT="0" distB="0" distL="0" distR="0" wp14:anchorId="1B97AD61" wp14:editId="24E32D78">
            <wp:extent cx="1562235" cy="22099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007" w14:textId="77777777" w:rsidR="00EB61BE" w:rsidRPr="00FC1029" w:rsidRDefault="00EB61BE" w:rsidP="002813EF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b/>
          <w:bCs/>
          <w:color w:val="212529"/>
          <w:sz w:val="23"/>
          <w:szCs w:val="23"/>
        </w:rPr>
      </w:pPr>
      <w:r w:rsidRPr="00FC1029">
        <w:rPr>
          <w:rStyle w:val="Strong"/>
          <w:rFonts w:ascii="Montserrat" w:hAnsi="Montserrat" w:cs="Segoe UI"/>
          <w:b/>
          <w:bCs/>
          <w:color w:val="212529"/>
          <w:sz w:val="23"/>
          <w:szCs w:val="23"/>
        </w:rPr>
        <w:t>Option 3</w:t>
      </w:r>
      <w:r w:rsidRPr="00FC1029">
        <w:rPr>
          <w:rFonts w:ascii="Montserrat" w:hAnsi="Montserrat" w:cs="Segoe UI"/>
          <w:b/>
          <w:bCs/>
          <w:color w:val="212529"/>
          <w:sz w:val="23"/>
          <w:szCs w:val="23"/>
        </w:rPr>
        <w:t>: From an SSH client (terminal-bash shell) outside the college network</w:t>
      </w:r>
    </w:p>
    <w:p w14:paraId="7BCF0DB9" w14:textId="69ED1C08" w:rsidR="00EB61BE" w:rsidRPr="003963D8" w:rsidRDefault="00EB61BE" w:rsidP="002813EF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2"/>
          <w:szCs w:val="22"/>
        </w:rPr>
      </w:pPr>
      <w:r w:rsidRPr="003963D8">
        <w:rPr>
          <w:rFonts w:ascii="Montserrat" w:hAnsi="Montserrat" w:cs="Segoe UI"/>
          <w:color w:val="212529"/>
          <w:sz w:val="22"/>
          <w:szCs w:val="22"/>
        </w:rPr>
        <w:t xml:space="preserve">Use this option if you are on a computer that </w:t>
      </w:r>
      <w:r w:rsidR="00012253" w:rsidRPr="003963D8">
        <w:rPr>
          <w:rFonts w:ascii="Montserrat" w:hAnsi="Montserrat" w:cs="Segoe UI"/>
          <w:color w:val="212529"/>
          <w:sz w:val="22"/>
          <w:szCs w:val="22"/>
        </w:rPr>
        <w:t xml:space="preserve">is </w:t>
      </w:r>
      <w:r w:rsidRPr="006A2A29">
        <w:rPr>
          <w:rFonts w:ascii="Montserrat" w:hAnsi="Montserrat" w:cs="Segoe UI"/>
          <w:b/>
          <w:bCs/>
          <w:color w:val="212529"/>
          <w:sz w:val="22"/>
          <w:szCs w:val="22"/>
        </w:rPr>
        <w:t>not</w:t>
      </w:r>
      <w:r w:rsidRPr="003963D8">
        <w:rPr>
          <w:rFonts w:ascii="Montserrat" w:hAnsi="Montserrat" w:cs="Segoe UI"/>
          <w:color w:val="212529"/>
          <w:sz w:val="22"/>
          <w:szCs w:val="22"/>
        </w:rPr>
        <w:t xml:space="preserve"> on the college network.</w:t>
      </w:r>
    </w:p>
    <w:p w14:paraId="48594DE0" w14:textId="16F67440" w:rsidR="00012253" w:rsidRDefault="00012253" w:rsidP="006A2A29">
      <w:pPr>
        <w:pStyle w:val="Instruction"/>
      </w:pPr>
      <w:r w:rsidRPr="003963D8">
        <w:t>Start a command prompt (on Windows) or terminal (on Mac or Linux) and enter the following:</w:t>
      </w:r>
    </w:p>
    <w:p w14:paraId="3E76E0FE" w14:textId="72C0DB14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local terminal</w:t>
      </w:r>
    </w:p>
    <w:p w14:paraId="514E62AC" w14:textId="6EDF16C0" w:rsidR="00EB61BE" w:rsidRPr="002813EF" w:rsidRDefault="00EB61BE" w:rsidP="002813EF">
      <w:pPr>
        <w:pStyle w:val="Code"/>
      </w:pPr>
      <w:proofErr w:type="spellStart"/>
      <w:r w:rsidRPr="002813EF">
        <w:t>ssh</w:t>
      </w:r>
      <w:proofErr w:type="spellEnd"/>
      <w:r w:rsidRPr="002813EF">
        <w:t xml:space="preserve"> -t </w:t>
      </w:r>
      <w:r w:rsidRPr="002813EF">
        <w:rPr>
          <w:highlight w:val="yellow"/>
        </w:rPr>
        <w:t>USERNAME</w:t>
      </w:r>
      <w:r w:rsidRPr="002813EF">
        <w:t xml:space="preserve">@doc.gold.ac.uk </w:t>
      </w:r>
      <w:proofErr w:type="spellStart"/>
      <w:r w:rsidRPr="002813EF">
        <w:t>myserver</w:t>
      </w:r>
      <w:proofErr w:type="spellEnd"/>
      <w:r w:rsidRPr="002813EF">
        <w:t xml:space="preserve"> </w:t>
      </w:r>
      <w:proofErr w:type="spellStart"/>
      <w:r w:rsidRPr="002813EF">
        <w:t>ssh</w:t>
      </w:r>
      <w:proofErr w:type="spellEnd"/>
      <w:r w:rsidRPr="002813EF">
        <w:t xml:space="preserve"> ID</w:t>
      </w:r>
    </w:p>
    <w:p w14:paraId="472C530D" w14:textId="05F77EA7" w:rsidR="00EB61BE" w:rsidRPr="003963D8" w:rsidRDefault="00EB61BE" w:rsidP="006C238F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  <w:r w:rsidRPr="003963D8">
        <w:rPr>
          <w:rFonts w:ascii="Montserrat" w:hAnsi="Montserrat" w:cs="Segoe UI"/>
          <w:color w:val="212529"/>
          <w:sz w:val="22"/>
          <w:szCs w:val="22"/>
        </w:rPr>
        <w:t>In the above, you should replace: </w:t>
      </w:r>
      <w:r w:rsidRPr="003963D8">
        <w:rPr>
          <w:rStyle w:val="Strong"/>
          <w:rFonts w:ascii="Montserrat" w:hAnsi="Montserrat" w:cs="Segoe UI"/>
          <w:color w:val="212529"/>
          <w:sz w:val="22"/>
          <w:szCs w:val="22"/>
          <w:highlight w:val="yellow"/>
        </w:rPr>
        <w:t>USERNAME</w:t>
      </w:r>
      <w:r w:rsidRPr="003963D8">
        <w:rPr>
          <w:rFonts w:ascii="Montserrat" w:hAnsi="Montserrat" w:cs="Segoe UI"/>
          <w:color w:val="212529"/>
          <w:sz w:val="22"/>
          <w:szCs w:val="22"/>
        </w:rPr>
        <w:t> with your username and </w:t>
      </w:r>
      <w:r w:rsidRPr="003963D8">
        <w:rPr>
          <w:rStyle w:val="Strong"/>
          <w:rFonts w:ascii="Montserrat" w:hAnsi="Montserrat" w:cs="Segoe UI"/>
          <w:color w:val="212529"/>
          <w:sz w:val="22"/>
          <w:szCs w:val="22"/>
          <w:highlight w:val="yellow"/>
        </w:rPr>
        <w:t>ID</w:t>
      </w:r>
      <w:r w:rsidRPr="003963D8">
        <w:rPr>
          <w:rFonts w:ascii="Montserrat" w:hAnsi="Montserrat" w:cs="Segoe UI"/>
          <w:color w:val="212529"/>
          <w:sz w:val="22"/>
          <w:szCs w:val="22"/>
        </w:rPr>
        <w:t> with the ID of your virtual server (</w:t>
      </w:r>
      <w:proofErr w:type="gramStart"/>
      <w:r w:rsidR="00012253" w:rsidRPr="003963D8">
        <w:rPr>
          <w:rFonts w:ascii="Montserrat" w:hAnsi="Montserrat" w:cs="Segoe UI"/>
          <w:color w:val="212529"/>
          <w:sz w:val="22"/>
          <w:szCs w:val="22"/>
        </w:rPr>
        <w:t>e.g.</w:t>
      </w:r>
      <w:proofErr w:type="gramEnd"/>
      <w:r w:rsidR="00012253" w:rsidRPr="003963D8">
        <w:rPr>
          <w:rFonts w:ascii="Montserrat" w:hAnsi="Montserrat" w:cs="Segoe UI"/>
          <w:color w:val="212529"/>
          <w:sz w:val="22"/>
          <w:szCs w:val="22"/>
        </w:rPr>
        <w:t xml:space="preserve"> 350</w:t>
      </w:r>
      <w:r w:rsidRPr="003963D8">
        <w:rPr>
          <w:rFonts w:ascii="Montserrat" w:hAnsi="Montserrat" w:cs="Segoe UI"/>
          <w:color w:val="212529"/>
          <w:sz w:val="22"/>
          <w:szCs w:val="22"/>
        </w:rPr>
        <w:t>)</w:t>
      </w:r>
    </w:p>
    <w:p w14:paraId="284F1EF6" w14:textId="5A076225" w:rsidR="00EB61BE" w:rsidRPr="003963D8" w:rsidRDefault="00917A54" w:rsidP="006A2A29">
      <w:pPr>
        <w:pStyle w:val="Instruction"/>
      </w:pPr>
      <w:r w:rsidRPr="003963D8">
        <w:t>E</w:t>
      </w:r>
      <w:r w:rsidR="00EB61BE" w:rsidRPr="003963D8">
        <w:t>nter your </w:t>
      </w:r>
      <w:r w:rsidR="00EB61BE" w:rsidRPr="003963D8">
        <w:rPr>
          <w:rStyle w:val="Strong"/>
          <w:rFonts w:ascii="Montserrat" w:hAnsi="Montserrat" w:cs="Segoe UI"/>
          <w:b/>
          <w:bCs/>
          <w:color w:val="212529"/>
        </w:rPr>
        <w:t>campus password</w:t>
      </w:r>
      <w:r w:rsidR="00EB61BE" w:rsidRPr="003963D8">
        <w:rPr>
          <w:rStyle w:val="Strong"/>
          <w:rFonts w:ascii="Montserrat" w:hAnsi="Montserrat" w:cs="Segoe UI"/>
          <w:color w:val="212529"/>
        </w:rPr>
        <w:t> </w:t>
      </w:r>
      <w:r w:rsidR="00EB61BE" w:rsidRPr="003963D8">
        <w:t>when prompted. (</w:t>
      </w:r>
      <w:proofErr w:type="gramStart"/>
      <w:r w:rsidR="00EB61BE" w:rsidRPr="003963D8">
        <w:t>you</w:t>
      </w:r>
      <w:proofErr w:type="gramEnd"/>
      <w:r w:rsidR="00EB61BE" w:rsidRPr="003963D8">
        <w:t xml:space="preserve"> won't see the password you type for security reasons but it is working!)</w:t>
      </w:r>
    </w:p>
    <w:p w14:paraId="2B219A98" w14:textId="4334807A" w:rsidR="00917A54" w:rsidRPr="00FC1029" w:rsidRDefault="00EB61BE" w:rsidP="006A2A29">
      <w:pPr>
        <w:pStyle w:val="Instruction"/>
      </w:pPr>
      <w:r w:rsidRPr="00FC1029">
        <w:t>Then enter your </w:t>
      </w:r>
      <w:r w:rsidRPr="00FC1029">
        <w:rPr>
          <w:rStyle w:val="Strong"/>
          <w:rFonts w:ascii="Montserrat" w:hAnsi="Montserrat" w:cs="Segoe UI"/>
          <w:b/>
          <w:bCs/>
          <w:color w:val="212529"/>
          <w:sz w:val="23"/>
          <w:szCs w:val="23"/>
        </w:rPr>
        <w:t>virtual serve</w:t>
      </w:r>
      <w:r w:rsidRPr="00FC1029">
        <w:rPr>
          <w:b/>
          <w:bCs/>
        </w:rPr>
        <w:t>r password</w:t>
      </w:r>
      <w:r w:rsidR="00917A54" w:rsidRPr="00FC1029">
        <w:t xml:space="preserve"> when prompted.</w:t>
      </w:r>
    </w:p>
    <w:p w14:paraId="50319831" w14:textId="6C81C29B" w:rsidR="00917A54" w:rsidRPr="00FC1029" w:rsidRDefault="00917A54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noProof/>
        </w:rPr>
        <w:drawing>
          <wp:inline distT="0" distB="0" distL="0" distR="0" wp14:anchorId="2D5AE260" wp14:editId="12AB3B25">
            <wp:extent cx="5319221" cy="525826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8A3" w14:textId="4C69C814" w:rsidR="00917A54" w:rsidRPr="00FC1029" w:rsidRDefault="00917A54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rFonts w:cs="Segoe UI"/>
          <w:color w:val="212529"/>
          <w:sz w:val="23"/>
          <w:szCs w:val="23"/>
        </w:rPr>
        <w:t>If all goes well, you should see the Ubuntu welcome message:</w:t>
      </w:r>
    </w:p>
    <w:p w14:paraId="40FFFF46" w14:textId="60231C17" w:rsidR="00917A54" w:rsidRPr="00FC1029" w:rsidRDefault="006C238F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3DF97F50" wp14:editId="14292827">
            <wp:extent cx="5044440" cy="1452526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777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817" w14:textId="6C84353C" w:rsidR="00917A54" w:rsidRPr="00FC1029" w:rsidRDefault="00917A54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rFonts w:cs="Segoe UI"/>
          <w:color w:val="212529"/>
          <w:sz w:val="23"/>
          <w:szCs w:val="23"/>
        </w:rPr>
        <w:lastRenderedPageBreak/>
        <w:t>and the prompt:</w:t>
      </w:r>
    </w:p>
    <w:p w14:paraId="1A3C26D9" w14:textId="643B710B" w:rsidR="00917A54" w:rsidRPr="00FC1029" w:rsidRDefault="00917A54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  <w:r w:rsidRPr="00FC1029">
        <w:rPr>
          <w:noProof/>
        </w:rPr>
        <w:drawing>
          <wp:inline distT="0" distB="0" distL="0" distR="0" wp14:anchorId="576CA316" wp14:editId="7DB97900">
            <wp:extent cx="1562235" cy="22099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9A21" w14:textId="3E612691" w:rsidR="00EB61BE" w:rsidRPr="00FC1029" w:rsidRDefault="00EB61BE" w:rsidP="006C238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12529"/>
          <w:sz w:val="23"/>
          <w:szCs w:val="23"/>
        </w:rPr>
      </w:pPr>
    </w:p>
    <w:p w14:paraId="4E1CF13A" w14:textId="5EA8DAE5" w:rsidR="00EB61BE" w:rsidRPr="00FC1029" w:rsidRDefault="00EB61BE" w:rsidP="00951133">
      <w:pPr>
        <w:pStyle w:val="Heading1"/>
      </w:pPr>
      <w:r w:rsidRPr="00FC1029">
        <w:rPr>
          <w:rStyle w:val="Strong"/>
          <w:rFonts w:ascii="Montserrat" w:hAnsi="Montserrat"/>
        </w:rPr>
        <w:t xml:space="preserve">Install </w:t>
      </w:r>
      <w:r w:rsidR="00951133">
        <w:rPr>
          <w:rStyle w:val="Strong"/>
          <w:rFonts w:ascii="Montserrat" w:hAnsi="Montserrat"/>
        </w:rPr>
        <w:t>Node</w:t>
      </w:r>
    </w:p>
    <w:p w14:paraId="475F270B" w14:textId="28A3744D" w:rsidR="00EB61BE" w:rsidRPr="00882E2A" w:rsidRDefault="00EB61BE" w:rsidP="00EB61BE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2"/>
          <w:szCs w:val="22"/>
        </w:rPr>
      </w:pPr>
      <w:r w:rsidRPr="00882E2A">
        <w:rPr>
          <w:rFonts w:ascii="Montserrat" w:hAnsi="Montserrat" w:cs="Segoe UI"/>
          <w:color w:val="212529"/>
          <w:sz w:val="22"/>
          <w:szCs w:val="22"/>
        </w:rPr>
        <w:t xml:space="preserve">Now that your server is running, you need to install some software on it! </w:t>
      </w:r>
    </w:p>
    <w:p w14:paraId="2869BD32" w14:textId="4430A683" w:rsidR="00EB61BE" w:rsidRPr="00882E2A" w:rsidRDefault="00EB61BE" w:rsidP="00EB61BE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2"/>
          <w:szCs w:val="22"/>
        </w:rPr>
      </w:pPr>
      <w:r w:rsidRPr="00882E2A">
        <w:rPr>
          <w:rFonts w:ascii="Montserrat" w:hAnsi="Montserrat" w:cs="Segoe UI"/>
          <w:color w:val="212529"/>
          <w:sz w:val="22"/>
          <w:szCs w:val="22"/>
        </w:rPr>
        <w:t xml:space="preserve">Create a minimal stack by installing </w:t>
      </w:r>
      <w:r w:rsidR="006C238F">
        <w:rPr>
          <w:rFonts w:ascii="Montserrat" w:hAnsi="Montserrat" w:cs="Segoe UI"/>
          <w:b/>
          <w:bCs/>
          <w:color w:val="212529"/>
          <w:sz w:val="22"/>
          <w:szCs w:val="22"/>
        </w:rPr>
        <w:t>n</w:t>
      </w:r>
      <w:r w:rsidRPr="00882E2A">
        <w:rPr>
          <w:rFonts w:ascii="Montserrat" w:hAnsi="Montserrat" w:cs="Segoe UI"/>
          <w:b/>
          <w:bCs/>
          <w:color w:val="212529"/>
          <w:sz w:val="22"/>
          <w:szCs w:val="22"/>
        </w:rPr>
        <w:t>ode</w:t>
      </w:r>
      <w:r w:rsidRPr="00882E2A">
        <w:rPr>
          <w:rFonts w:ascii="Montserrat" w:hAnsi="Montserrat" w:cs="Segoe UI"/>
          <w:color w:val="212529"/>
          <w:sz w:val="22"/>
          <w:szCs w:val="22"/>
        </w:rPr>
        <w:t xml:space="preserve"> and </w:t>
      </w:r>
      <w:proofErr w:type="spellStart"/>
      <w:r w:rsidR="00603C57" w:rsidRPr="00882E2A">
        <w:rPr>
          <w:rFonts w:ascii="Montserrat" w:hAnsi="Montserrat" w:cs="Segoe UI"/>
          <w:b/>
          <w:bCs/>
          <w:color w:val="212529"/>
          <w:sz w:val="22"/>
          <w:szCs w:val="22"/>
        </w:rPr>
        <w:t>npm</w:t>
      </w:r>
      <w:proofErr w:type="spellEnd"/>
      <w:r w:rsidRPr="00882E2A">
        <w:rPr>
          <w:rFonts w:ascii="Montserrat" w:hAnsi="Montserrat" w:cs="Segoe UI"/>
          <w:color w:val="212529"/>
          <w:sz w:val="22"/>
          <w:szCs w:val="22"/>
        </w:rPr>
        <w:t>.</w:t>
      </w:r>
      <w:r w:rsidR="000A4FF0">
        <w:rPr>
          <w:rFonts w:ascii="Montserrat" w:hAnsi="Montserrat" w:cs="Segoe UI"/>
          <w:color w:val="212529"/>
          <w:sz w:val="22"/>
          <w:szCs w:val="22"/>
        </w:rPr>
        <w:t xml:space="preserve">  Node is our runtime environment for </w:t>
      </w:r>
      <w:r w:rsidR="002813EF">
        <w:rPr>
          <w:rFonts w:ascii="Montserrat" w:hAnsi="Montserrat" w:cs="Segoe UI"/>
          <w:color w:val="212529"/>
          <w:sz w:val="22"/>
          <w:szCs w:val="22"/>
        </w:rPr>
        <w:t xml:space="preserve">server-side </w:t>
      </w:r>
      <w:proofErr w:type="spellStart"/>
      <w:r w:rsidR="002813EF">
        <w:rPr>
          <w:rFonts w:ascii="Montserrat" w:hAnsi="Montserrat" w:cs="Segoe UI"/>
          <w:color w:val="212529"/>
          <w:sz w:val="22"/>
          <w:szCs w:val="22"/>
        </w:rPr>
        <w:t>Javascript</w:t>
      </w:r>
      <w:proofErr w:type="spellEnd"/>
      <w:r w:rsidR="002813EF">
        <w:rPr>
          <w:rFonts w:ascii="Montserrat" w:hAnsi="Montserrat" w:cs="Segoe UI"/>
          <w:color w:val="212529"/>
          <w:sz w:val="22"/>
          <w:szCs w:val="22"/>
        </w:rPr>
        <w:t xml:space="preserve">.  </w:t>
      </w:r>
      <w:proofErr w:type="spellStart"/>
      <w:r w:rsidR="000A4FF0">
        <w:rPr>
          <w:rFonts w:ascii="Montserrat" w:hAnsi="Montserrat" w:cs="Segoe UI"/>
          <w:color w:val="212529"/>
          <w:sz w:val="22"/>
          <w:szCs w:val="22"/>
        </w:rPr>
        <w:t>Npm</w:t>
      </w:r>
      <w:proofErr w:type="spellEnd"/>
      <w:r w:rsidR="000A4FF0">
        <w:rPr>
          <w:rFonts w:ascii="Montserrat" w:hAnsi="Montserrat" w:cs="Segoe UI"/>
          <w:color w:val="212529"/>
          <w:sz w:val="22"/>
          <w:szCs w:val="22"/>
        </w:rPr>
        <w:t xml:space="preserve"> is the package manager, which we can use to set up the modules we need for our applications.</w:t>
      </w:r>
    </w:p>
    <w:p w14:paraId="5008BE8E" w14:textId="71A255F3" w:rsidR="00EB61BE" w:rsidRDefault="00603C57" w:rsidP="00C14C70">
      <w:pPr>
        <w:pStyle w:val="Instruction"/>
      </w:pPr>
      <w:r w:rsidRPr="00882E2A">
        <w:t>Go to</w:t>
      </w:r>
      <w:r w:rsidR="00EB61BE" w:rsidRPr="00882E2A">
        <w:t xml:space="preserve"> </w:t>
      </w:r>
      <w:r w:rsidRPr="00882E2A">
        <w:t xml:space="preserve">the </w:t>
      </w:r>
      <w:r w:rsidR="00EB61BE" w:rsidRPr="00882E2A">
        <w:t>bash shell on your computer</w:t>
      </w:r>
      <w:r w:rsidRPr="00882E2A">
        <w:t>.  Run these 3 commands</w:t>
      </w:r>
      <w:r w:rsidR="002813EF">
        <w:t xml:space="preserve"> to do the install</w:t>
      </w:r>
      <w:r w:rsidR="00882E2A">
        <w:t>:</w:t>
      </w:r>
    </w:p>
    <w:p w14:paraId="6458190D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7A8320FA" w14:textId="32A59D09" w:rsidR="00EB61BE" w:rsidRPr="002813EF" w:rsidRDefault="00EB61BE" w:rsidP="00603C57">
      <w:pPr>
        <w:pStyle w:val="Code"/>
      </w:pPr>
      <w:proofErr w:type="spellStart"/>
      <w:r w:rsidRPr="002813EF">
        <w:t>sudo</w:t>
      </w:r>
      <w:proofErr w:type="spellEnd"/>
      <w:r w:rsidRPr="002813EF">
        <w:t xml:space="preserve"> apt-get update</w:t>
      </w:r>
    </w:p>
    <w:p w14:paraId="56207D8E" w14:textId="7B7C982D" w:rsidR="00DF4B00" w:rsidRPr="002813EF" w:rsidRDefault="00DF4B00" w:rsidP="00603C57">
      <w:pPr>
        <w:pStyle w:val="Code"/>
      </w:pPr>
      <w:proofErr w:type="spellStart"/>
      <w:r w:rsidRPr="002813EF">
        <w:t>sudo</w:t>
      </w:r>
      <w:proofErr w:type="spellEnd"/>
      <w:r w:rsidRPr="002813EF">
        <w:t xml:space="preserve"> apt install </w:t>
      </w:r>
      <w:proofErr w:type="spellStart"/>
      <w:r w:rsidRPr="002813EF">
        <w:t>nodejs</w:t>
      </w:r>
      <w:proofErr w:type="spellEnd"/>
    </w:p>
    <w:p w14:paraId="400D7E9E" w14:textId="1E71920A" w:rsidR="00DF4B00" w:rsidRPr="002813EF" w:rsidRDefault="00DF4B00" w:rsidP="00603C57">
      <w:pPr>
        <w:pStyle w:val="Code"/>
      </w:pPr>
      <w:proofErr w:type="spellStart"/>
      <w:r w:rsidRPr="002813EF">
        <w:t>sudo</w:t>
      </w:r>
      <w:proofErr w:type="spellEnd"/>
      <w:r w:rsidRPr="002813EF">
        <w:t xml:space="preserve"> apt install </w:t>
      </w:r>
      <w:proofErr w:type="spellStart"/>
      <w:r w:rsidRPr="002813EF">
        <w:t>npm</w:t>
      </w:r>
      <w:proofErr w:type="spellEnd"/>
    </w:p>
    <w:p w14:paraId="76EFF432" w14:textId="77777777" w:rsidR="00DF4B00" w:rsidRPr="00FC1029" w:rsidRDefault="00DF4B00" w:rsidP="00EB61BE">
      <w:pPr>
        <w:pStyle w:val="HTMLPreformatted"/>
        <w:shd w:val="clear" w:color="auto" w:fill="FFFFFF"/>
        <w:rPr>
          <w:rFonts w:ascii="Montserrat" w:hAnsi="Montserrat"/>
          <w:color w:val="212529"/>
        </w:rPr>
      </w:pPr>
    </w:p>
    <w:p w14:paraId="02A135FD" w14:textId="06CAA4DD" w:rsidR="0030281D" w:rsidRDefault="0030281D" w:rsidP="00EB61BE">
      <w:pPr>
        <w:shd w:val="clear" w:color="auto" w:fill="FFFFFF"/>
        <w:rPr>
          <w:rFonts w:cs="Segoe UI"/>
          <w:color w:val="212529"/>
        </w:rPr>
      </w:pPr>
      <w:r>
        <w:rPr>
          <w:rFonts w:cs="Segoe UI"/>
          <w:color w:val="212529"/>
        </w:rPr>
        <w:t>What does ‘</w:t>
      </w:r>
      <w:proofErr w:type="spellStart"/>
      <w:r>
        <w:rPr>
          <w:rFonts w:cs="Segoe UI"/>
          <w:color w:val="212529"/>
        </w:rPr>
        <w:t>sudo</w:t>
      </w:r>
      <w:proofErr w:type="spellEnd"/>
      <w:r>
        <w:rPr>
          <w:rFonts w:cs="Segoe UI"/>
          <w:color w:val="212529"/>
        </w:rPr>
        <w:t>’ do?  Do some research.</w:t>
      </w:r>
    </w:p>
    <w:p w14:paraId="6340FBD1" w14:textId="2CFF5296" w:rsidR="00EB61BE" w:rsidRDefault="00603C57" w:rsidP="00C14C70">
      <w:pPr>
        <w:pStyle w:val="Instruction"/>
      </w:pPr>
      <w:r w:rsidRPr="000A4FF0">
        <w:t>C</w:t>
      </w:r>
      <w:r w:rsidR="00EB61BE" w:rsidRPr="000A4FF0">
        <w:t>heck the version of the node installed by:</w:t>
      </w:r>
    </w:p>
    <w:p w14:paraId="255CD447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4F09792F" w14:textId="77777777" w:rsidR="00EB61BE" w:rsidRPr="002813EF" w:rsidRDefault="00EB61BE" w:rsidP="00603C57">
      <w:pPr>
        <w:pStyle w:val="Code"/>
      </w:pPr>
      <w:r w:rsidRPr="002813EF">
        <w:t>node --version</w:t>
      </w:r>
    </w:p>
    <w:p w14:paraId="416F910C" w14:textId="243CA1A9" w:rsidR="000A4FF0" w:rsidRDefault="000A4FF0" w:rsidP="000A4FF0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  <w:r w:rsidRPr="000A4FF0">
        <w:rPr>
          <w:rFonts w:ascii="Montserrat" w:hAnsi="Montserrat" w:cs="Segoe UI"/>
          <w:color w:val="212529"/>
          <w:sz w:val="22"/>
          <w:szCs w:val="22"/>
        </w:rPr>
        <w:t>Here’s what I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FF0" w14:paraId="54185D28" w14:textId="77777777" w:rsidTr="000A4FF0">
        <w:tc>
          <w:tcPr>
            <w:tcW w:w="9016" w:type="dxa"/>
          </w:tcPr>
          <w:p w14:paraId="17D4A706" w14:textId="349365A5" w:rsidR="000A4FF0" w:rsidRDefault="000A4FF0" w:rsidP="000A4FF0">
            <w:pPr>
              <w:pStyle w:val="NormalWeb"/>
              <w:spacing w:before="120" w:beforeAutospacing="0" w:after="120" w:afterAutospacing="0"/>
              <w:rPr>
                <w:rFonts w:ascii="Montserrat" w:hAnsi="Montserrat" w:cs="Segoe UI"/>
                <w:color w:val="212529"/>
                <w:sz w:val="22"/>
                <w:szCs w:val="22"/>
              </w:rPr>
            </w:pPr>
            <w:r w:rsidRPr="00FC1029">
              <w:rPr>
                <w:rFonts w:ascii="Montserrat" w:hAnsi="Montserrat"/>
                <w:noProof/>
              </w:rPr>
              <w:drawing>
                <wp:inline distT="0" distB="0" distL="0" distR="0" wp14:anchorId="15AF459C" wp14:editId="000E1CE9">
                  <wp:extent cx="2598821" cy="3269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48" cy="33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C73C1" w14:textId="210E7FEE" w:rsidR="0091309F" w:rsidRPr="00951133" w:rsidRDefault="00EB61BE" w:rsidP="00951133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  <w:r w:rsidRPr="000A4FF0">
        <w:rPr>
          <w:rFonts w:ascii="Montserrat" w:hAnsi="Montserrat" w:cs="Segoe UI"/>
          <w:color w:val="212529"/>
          <w:sz w:val="22"/>
          <w:szCs w:val="22"/>
        </w:rPr>
        <w:t>What is the version of the Node.js you have installed?</w:t>
      </w:r>
    </w:p>
    <w:p w14:paraId="3405DDC2" w14:textId="617AC1E8" w:rsidR="00415749" w:rsidRDefault="00415749" w:rsidP="00C14C70">
      <w:pPr>
        <w:pStyle w:val="Instruction"/>
      </w:pPr>
      <w:r>
        <w:t>This version is quite old!  Let’s update to the latest version</w:t>
      </w:r>
      <w:r w:rsidR="00C14C70">
        <w:t>.  Run the following commands</w:t>
      </w:r>
      <w:r w:rsidR="00287084">
        <w:t xml:space="preserve"> (there are 2 commands here!)</w:t>
      </w:r>
      <w:r w:rsidR="00C14C70">
        <w:t>:</w:t>
      </w:r>
    </w:p>
    <w:p w14:paraId="11D603A3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7C8C1D8B" w14:textId="77777777" w:rsidR="00415749" w:rsidRPr="00A618E1" w:rsidRDefault="00415749" w:rsidP="00A618E1">
      <w:pPr>
        <w:pStyle w:val="Code"/>
        <w:rPr>
          <w:rFonts w:cs="Calibri"/>
          <w:szCs w:val="20"/>
        </w:rPr>
      </w:pPr>
      <w:proofErr w:type="spellStart"/>
      <w:r w:rsidRPr="00A618E1">
        <w:rPr>
          <w:rFonts w:cs="Calibri"/>
          <w:szCs w:val="20"/>
        </w:rPr>
        <w:t>wget</w:t>
      </w:r>
      <w:proofErr w:type="spellEnd"/>
      <w:r w:rsidRPr="00A618E1">
        <w:rPr>
          <w:rFonts w:cs="Calibri"/>
          <w:szCs w:val="20"/>
        </w:rPr>
        <w:t xml:space="preserve"> </w:t>
      </w:r>
      <w:hyperlink r:id="rId20" w:history="1">
        <w:r w:rsidRPr="00A618E1">
          <w:rPr>
            <w:rStyle w:val="Hyperlink"/>
            <w:rFonts w:cs="Calibri"/>
            <w:szCs w:val="20"/>
          </w:rPr>
          <w:t>https://raw.githubusercontent.com/nvm-sh/nvm/master/install.sh</w:t>
        </w:r>
      </w:hyperlink>
      <w:r w:rsidRPr="00A618E1">
        <w:rPr>
          <w:rFonts w:cs="Calibri"/>
          <w:szCs w:val="20"/>
        </w:rPr>
        <w:t xml:space="preserve"> </w:t>
      </w:r>
    </w:p>
    <w:p w14:paraId="2656578E" w14:textId="77777777" w:rsidR="00415749" w:rsidRPr="00A618E1" w:rsidRDefault="00415749" w:rsidP="00A618E1">
      <w:pPr>
        <w:pStyle w:val="Code"/>
        <w:rPr>
          <w:rFonts w:cs="Calibri"/>
          <w:szCs w:val="20"/>
        </w:rPr>
      </w:pPr>
      <w:r w:rsidRPr="00A618E1">
        <w:rPr>
          <w:rFonts w:cs="Calibri"/>
          <w:szCs w:val="20"/>
        </w:rPr>
        <w:t>bash install.sh</w:t>
      </w:r>
    </w:p>
    <w:p w14:paraId="1AE34D75" w14:textId="43450E8B" w:rsidR="00287084" w:rsidRDefault="00A618E1" w:rsidP="00C14C70">
      <w:pPr>
        <w:pStyle w:val="Instruction"/>
      </w:pPr>
      <w:r>
        <w:t>C</w:t>
      </w:r>
      <w:r w:rsidR="00415749" w:rsidRPr="00A618E1">
        <w:t xml:space="preserve">lose </w:t>
      </w:r>
      <w:r w:rsidR="00287084">
        <w:t xml:space="preserve">the </w:t>
      </w:r>
      <w:proofErr w:type="spellStart"/>
      <w:r w:rsidR="00287084">
        <w:t>ssh</w:t>
      </w:r>
      <w:proofErr w:type="spellEnd"/>
      <w:r w:rsidR="00287084">
        <w:t xml:space="preserve"> session:</w:t>
      </w:r>
    </w:p>
    <w:p w14:paraId="4F5BFD4E" w14:textId="77777777" w:rsidR="00287084" w:rsidRPr="002A2794" w:rsidRDefault="00287084" w:rsidP="00287084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17117CB2" w14:textId="2969D2C9" w:rsidR="00287084" w:rsidRPr="00A618E1" w:rsidRDefault="00287084" w:rsidP="00287084">
      <w:pPr>
        <w:pStyle w:val="Code"/>
        <w:rPr>
          <w:rFonts w:cs="Calibri"/>
          <w:szCs w:val="20"/>
        </w:rPr>
      </w:pPr>
      <w:r>
        <w:rPr>
          <w:rFonts w:cs="Calibri"/>
          <w:szCs w:val="20"/>
        </w:rPr>
        <w:t>exit</w:t>
      </w:r>
    </w:p>
    <w:p w14:paraId="5F7F5664" w14:textId="2C409EA4" w:rsidR="00415749" w:rsidRDefault="00415749" w:rsidP="00287084">
      <w:pPr>
        <w:pStyle w:val="Instruction"/>
      </w:pPr>
      <w:r w:rsidRPr="00A618E1">
        <w:lastRenderedPageBreak/>
        <w:t>and open</w:t>
      </w:r>
      <w:r w:rsidR="00A618E1">
        <w:t xml:space="preserve"> </w:t>
      </w:r>
      <w:r w:rsidR="00287084">
        <w:t xml:space="preserve">your </w:t>
      </w:r>
      <w:proofErr w:type="spellStart"/>
      <w:r w:rsidR="00287084">
        <w:t>ssh</w:t>
      </w:r>
      <w:proofErr w:type="spellEnd"/>
      <w:r w:rsidR="00287084">
        <w:t xml:space="preserve"> session</w:t>
      </w:r>
      <w:r w:rsidRPr="00A618E1">
        <w:t xml:space="preserve"> again</w:t>
      </w:r>
      <w:r w:rsidR="00A618E1">
        <w:t>, then run:</w:t>
      </w:r>
    </w:p>
    <w:p w14:paraId="556D5B52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52E809AE" w14:textId="183F8CC7" w:rsidR="00415749" w:rsidRDefault="00415749" w:rsidP="00A618E1">
      <w:pPr>
        <w:pStyle w:val="Code"/>
      </w:pPr>
      <w:proofErr w:type="spellStart"/>
      <w:r>
        <w:t>nvm</w:t>
      </w:r>
      <w:proofErr w:type="spellEnd"/>
      <w:r>
        <w:t xml:space="preserve"> install v16.17.0</w:t>
      </w:r>
    </w:p>
    <w:p w14:paraId="1D509195" w14:textId="5F553972" w:rsidR="00415749" w:rsidRDefault="00A618E1" w:rsidP="00C14C70">
      <w:pPr>
        <w:pStyle w:val="Instruction"/>
      </w:pPr>
      <w:r w:rsidRPr="00A618E1">
        <w:t>Now check your node version again:</w:t>
      </w:r>
    </w:p>
    <w:p w14:paraId="540DF9B8" w14:textId="77777777" w:rsidR="009444EE" w:rsidRPr="002A2794" w:rsidRDefault="009444EE" w:rsidP="009444EE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27941530" w14:textId="77777777" w:rsidR="00415749" w:rsidRPr="002813EF" w:rsidRDefault="00415749" w:rsidP="00415749">
      <w:pPr>
        <w:pStyle w:val="Code"/>
      </w:pPr>
      <w:r w:rsidRPr="002813EF">
        <w:t>node --version</w:t>
      </w:r>
    </w:p>
    <w:p w14:paraId="594783B1" w14:textId="7661A1EE" w:rsidR="00415749" w:rsidRDefault="00A618E1" w:rsidP="002813EF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  <w:r>
        <w:rPr>
          <w:rFonts w:ascii="Montserrat" w:hAnsi="Montserrat" w:cs="Segoe UI"/>
          <w:color w:val="212529"/>
          <w:sz w:val="22"/>
          <w:szCs w:val="22"/>
        </w:rPr>
        <w:t>You should have version 16.17.0 now.</w:t>
      </w:r>
    </w:p>
    <w:p w14:paraId="59A3A3A3" w14:textId="444E838F" w:rsidR="00951133" w:rsidRPr="00B601C2" w:rsidRDefault="00951133" w:rsidP="00951133">
      <w:pPr>
        <w:pStyle w:val="Heading2"/>
        <w:rPr>
          <w:lang w:eastAsia="en-GB"/>
        </w:rPr>
      </w:pPr>
      <w:r w:rsidRPr="00B601C2">
        <w:rPr>
          <w:lang w:eastAsia="en-GB"/>
        </w:rPr>
        <w:t>Install MySQL interactive shell on your virtual server</w:t>
      </w:r>
    </w:p>
    <w:p w14:paraId="4F4BC15E" w14:textId="77777777" w:rsidR="00951133" w:rsidRDefault="00951133" w:rsidP="00951133">
      <w:pPr>
        <w:pStyle w:val="Instruction"/>
        <w:rPr>
          <w:lang w:eastAsia="en-GB"/>
        </w:rPr>
      </w:pPr>
      <w:r w:rsidRPr="00B601C2">
        <w:rPr>
          <w:lang w:eastAsia="en-GB"/>
        </w:rPr>
        <w:t>Install MySQL:</w:t>
      </w:r>
    </w:p>
    <w:p w14:paraId="284614EE" w14:textId="77777777" w:rsidR="00951133" w:rsidRPr="002A2794" w:rsidRDefault="00951133" w:rsidP="00951133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239DC9E0" w14:textId="77777777" w:rsidR="00951133" w:rsidRDefault="00951133" w:rsidP="00951133">
      <w:pPr>
        <w:pStyle w:val="Code"/>
        <w:rPr>
          <w:lang w:eastAsia="en-GB"/>
        </w:rPr>
      </w:pPr>
      <w:proofErr w:type="spellStart"/>
      <w:r w:rsidRPr="00B601C2">
        <w:rPr>
          <w:lang w:eastAsia="en-GB"/>
        </w:rPr>
        <w:t>sudo</w:t>
      </w:r>
      <w:proofErr w:type="spellEnd"/>
      <w:r w:rsidRPr="00B601C2">
        <w:rPr>
          <w:lang w:eastAsia="en-GB"/>
        </w:rPr>
        <w:t xml:space="preserve"> apt-get update</w:t>
      </w:r>
      <w:r w:rsidRPr="00B601C2">
        <w:rPr>
          <w:lang w:eastAsia="en-GB"/>
        </w:rPr>
        <w:br/>
      </w:r>
      <w:proofErr w:type="spellStart"/>
      <w:r w:rsidRPr="00B601C2">
        <w:rPr>
          <w:lang w:eastAsia="en-GB"/>
        </w:rPr>
        <w:t>sudo</w:t>
      </w:r>
      <w:proofErr w:type="spellEnd"/>
      <w:r w:rsidRPr="00B601C2">
        <w:rPr>
          <w:lang w:eastAsia="en-GB"/>
        </w:rPr>
        <w:t xml:space="preserve"> apt-get install </w:t>
      </w:r>
      <w:proofErr w:type="spellStart"/>
      <w:r w:rsidRPr="00B601C2">
        <w:rPr>
          <w:lang w:eastAsia="en-GB"/>
        </w:rPr>
        <w:t>mysql</w:t>
      </w:r>
      <w:proofErr w:type="spellEnd"/>
      <w:r w:rsidRPr="00B601C2">
        <w:rPr>
          <w:lang w:eastAsia="en-GB"/>
        </w:rPr>
        <w:t>-server</w:t>
      </w:r>
    </w:p>
    <w:p w14:paraId="1A8E1A1B" w14:textId="7A1184FB" w:rsidR="0091309F" w:rsidRDefault="0091309F" w:rsidP="002813EF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</w:p>
    <w:p w14:paraId="43BC17B9" w14:textId="778A4AD9" w:rsidR="00951133" w:rsidRDefault="00951133" w:rsidP="00951133">
      <w:pPr>
        <w:pStyle w:val="Heading2"/>
        <w:rPr>
          <w:lang w:eastAsia="en-GB"/>
        </w:rPr>
      </w:pPr>
      <w:r>
        <w:rPr>
          <w:lang w:eastAsia="en-GB"/>
        </w:rPr>
        <w:t xml:space="preserve">Set </w:t>
      </w:r>
      <w:r>
        <w:rPr>
          <w:lang w:eastAsia="en-GB"/>
        </w:rPr>
        <w:t xml:space="preserve">your </w:t>
      </w:r>
      <w:proofErr w:type="spellStart"/>
      <w:r>
        <w:rPr>
          <w:lang w:eastAsia="en-GB"/>
        </w:rPr>
        <w:t>MySql</w:t>
      </w:r>
      <w:proofErr w:type="spellEnd"/>
      <w:r>
        <w:rPr>
          <w:lang w:eastAsia="en-GB"/>
        </w:rPr>
        <w:t xml:space="preserve"> root password</w:t>
      </w:r>
    </w:p>
    <w:p w14:paraId="0E008046" w14:textId="4445AA16" w:rsidR="00951133" w:rsidRDefault="00951133" w:rsidP="00951133">
      <w:pPr>
        <w:rPr>
          <w:lang w:eastAsia="en-GB"/>
        </w:rPr>
      </w:pPr>
      <w:r>
        <w:rPr>
          <w:lang w:eastAsia="en-GB"/>
        </w:rPr>
        <w:t xml:space="preserve">The root user will have super-user rights on the database engine. We will use this to create new databases and new users.  </w:t>
      </w:r>
    </w:p>
    <w:p w14:paraId="3F9AF1B9" w14:textId="389DEF76" w:rsidR="00951133" w:rsidRDefault="00951133" w:rsidP="00951133">
      <w:pPr>
        <w:rPr>
          <w:lang w:eastAsia="en-GB"/>
        </w:rPr>
      </w:pPr>
      <w:r>
        <w:rPr>
          <w:lang w:eastAsia="en-GB"/>
        </w:rPr>
        <w:t xml:space="preserve">Note: Don’t use the root user to connect from your app to </w:t>
      </w:r>
      <w:proofErr w:type="spellStart"/>
      <w:r>
        <w:rPr>
          <w:lang w:eastAsia="en-GB"/>
        </w:rPr>
        <w:t>MySql</w:t>
      </w:r>
      <w:proofErr w:type="spellEnd"/>
      <w:r>
        <w:rPr>
          <w:lang w:eastAsia="en-GB"/>
        </w:rPr>
        <w:t>.  You should create new users for your apps to use.</w:t>
      </w:r>
    </w:p>
    <w:p w14:paraId="347AA632" w14:textId="437C2E14" w:rsidR="00951133" w:rsidRDefault="00951133" w:rsidP="00951133">
      <w:pPr>
        <w:pStyle w:val="Instruction"/>
        <w:rPr>
          <w:lang w:eastAsia="en-GB"/>
        </w:rPr>
      </w:pPr>
      <w:r w:rsidRPr="00B601C2">
        <w:rPr>
          <w:lang w:eastAsia="en-GB"/>
        </w:rPr>
        <w:t>To start the MySQL shell as the root user</w:t>
      </w:r>
      <w:r>
        <w:rPr>
          <w:lang w:eastAsia="en-GB"/>
        </w:rPr>
        <w:t>:</w:t>
      </w:r>
    </w:p>
    <w:p w14:paraId="60469298" w14:textId="77777777" w:rsidR="00951133" w:rsidRPr="002A2794" w:rsidRDefault="00951133" w:rsidP="00951133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0E72C789" w14:textId="77777777" w:rsidR="00951133" w:rsidRDefault="00951133" w:rsidP="00951133">
      <w:pPr>
        <w:pStyle w:val="Code"/>
        <w:rPr>
          <w:lang w:eastAsia="en-GB"/>
        </w:rPr>
      </w:pPr>
      <w:proofErr w:type="spellStart"/>
      <w:r w:rsidRPr="00B601C2">
        <w:rPr>
          <w:lang w:eastAsia="en-GB"/>
        </w:rPr>
        <w:t>sudo</w:t>
      </w:r>
      <w:proofErr w:type="spellEnd"/>
      <w:r w:rsidRPr="00B601C2">
        <w:rPr>
          <w:lang w:eastAsia="en-GB"/>
        </w:rPr>
        <w:t xml:space="preserve"> </w:t>
      </w:r>
      <w:proofErr w:type="spellStart"/>
      <w:r w:rsidRPr="00B601C2">
        <w:rPr>
          <w:lang w:eastAsia="en-GB"/>
        </w:rPr>
        <w:t>mysql</w:t>
      </w:r>
      <w:proofErr w:type="spellEnd"/>
      <w:r w:rsidRPr="00B601C2">
        <w:rPr>
          <w:lang w:eastAsia="en-GB"/>
        </w:rPr>
        <w:t> </w:t>
      </w:r>
    </w:p>
    <w:p w14:paraId="645D7EFA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71DD1D1A" w14:textId="77777777" w:rsidR="00951133" w:rsidRDefault="00951133" w:rsidP="00951133">
      <w:pPr>
        <w:rPr>
          <w:lang w:eastAsia="en-GB"/>
        </w:rPr>
      </w:pPr>
      <w:r>
        <w:rPr>
          <w:lang w:eastAsia="en-GB"/>
        </w:rPr>
        <w:t>You should see the MySQL shell start:</w:t>
      </w:r>
    </w:p>
    <w:p w14:paraId="4AB257F2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13E07">
        <w:rPr>
          <w:rFonts w:ascii="Consolas" w:eastAsia="Times New Roman" w:hAnsi="Consolas" w:cs="Courier New"/>
          <w:noProof/>
          <w:color w:val="212529"/>
          <w:sz w:val="20"/>
          <w:szCs w:val="20"/>
          <w:lang w:eastAsia="en-GB"/>
        </w:rPr>
        <w:drawing>
          <wp:inline distT="0" distB="0" distL="0" distR="0" wp14:anchorId="2BFF17A1" wp14:editId="743A4FB4">
            <wp:extent cx="5731510" cy="18268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AF2A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7E20A656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459A2767" w14:textId="77777777" w:rsidR="00951133" w:rsidRDefault="00951133" w:rsidP="00951133">
      <w:pPr>
        <w:pStyle w:val="Instruction"/>
        <w:rPr>
          <w:lang w:eastAsia="en-GB"/>
        </w:rPr>
      </w:pPr>
      <w:r>
        <w:rPr>
          <w:lang w:eastAsia="en-GB"/>
        </w:rPr>
        <w:t>Set the password for the root user</w:t>
      </w:r>
    </w:p>
    <w:p w14:paraId="45E6857E" w14:textId="77777777" w:rsidR="00951133" w:rsidRPr="002A2794" w:rsidRDefault="00951133" w:rsidP="00951133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 xml:space="preserve">terminal - </w:t>
      </w:r>
      <w:proofErr w:type="spellStart"/>
      <w:r>
        <w:rPr>
          <w:i/>
          <w:iCs/>
        </w:rPr>
        <w:t>mysql</w:t>
      </w:r>
      <w:proofErr w:type="spellEnd"/>
    </w:p>
    <w:p w14:paraId="379BFBE7" w14:textId="77777777" w:rsidR="00951133" w:rsidRPr="00567DB6" w:rsidRDefault="00951133" w:rsidP="00951133">
      <w:pPr>
        <w:pStyle w:val="Code"/>
        <w:rPr>
          <w:sz w:val="19"/>
          <w:szCs w:val="19"/>
          <w:lang w:eastAsia="en-GB"/>
        </w:rPr>
      </w:pPr>
      <w:r w:rsidRPr="00567DB6">
        <w:rPr>
          <w:sz w:val="19"/>
          <w:szCs w:val="19"/>
          <w:lang w:eastAsia="en-GB"/>
        </w:rPr>
        <w:lastRenderedPageBreak/>
        <w:t>ALTER USER '</w:t>
      </w:r>
      <w:proofErr w:type="spellStart"/>
      <w:r w:rsidRPr="00567DB6">
        <w:rPr>
          <w:sz w:val="19"/>
          <w:szCs w:val="19"/>
          <w:lang w:eastAsia="en-GB"/>
        </w:rPr>
        <w:t>root'@'localhost</w:t>
      </w:r>
      <w:proofErr w:type="spellEnd"/>
      <w:r w:rsidRPr="00567DB6">
        <w:rPr>
          <w:sz w:val="19"/>
          <w:szCs w:val="19"/>
          <w:lang w:eastAsia="en-GB"/>
        </w:rPr>
        <w:t xml:space="preserve">' IDENTIFIED WITH </w:t>
      </w:r>
      <w:proofErr w:type="spellStart"/>
      <w:r w:rsidRPr="00567DB6">
        <w:rPr>
          <w:sz w:val="19"/>
          <w:szCs w:val="19"/>
          <w:lang w:eastAsia="en-GB"/>
        </w:rPr>
        <w:t>mysql_native_password</w:t>
      </w:r>
      <w:proofErr w:type="spellEnd"/>
      <w:r w:rsidRPr="00567DB6">
        <w:rPr>
          <w:sz w:val="19"/>
          <w:szCs w:val="19"/>
          <w:lang w:eastAsia="en-GB"/>
        </w:rPr>
        <w:t xml:space="preserve"> BY '</w:t>
      </w:r>
      <w:r w:rsidRPr="00951133">
        <w:rPr>
          <w:sz w:val="19"/>
          <w:szCs w:val="19"/>
          <w:highlight w:val="yellow"/>
          <w:lang w:eastAsia="en-GB"/>
        </w:rPr>
        <w:t>goldrhb342</w:t>
      </w:r>
      <w:proofErr w:type="gramStart"/>
      <w:r w:rsidRPr="00567DB6">
        <w:rPr>
          <w:sz w:val="19"/>
          <w:szCs w:val="19"/>
          <w:lang w:eastAsia="en-GB"/>
        </w:rPr>
        <w:t>';</w:t>
      </w:r>
      <w:proofErr w:type="gramEnd"/>
    </w:p>
    <w:p w14:paraId="761BB18B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43DD967E" w14:textId="1058EF1A" w:rsidR="00951133" w:rsidRDefault="00951133" w:rsidP="00951133">
      <w:pPr>
        <w:rPr>
          <w:lang w:eastAsia="en-GB"/>
        </w:rPr>
      </w:pPr>
      <w:r>
        <w:rPr>
          <w:lang w:eastAsia="en-GB"/>
        </w:rPr>
        <w:t xml:space="preserve">You can change to whatever password you want, but make sure you remember it!  No one else will be able to recover it for you. </w:t>
      </w:r>
    </w:p>
    <w:p w14:paraId="1F771F87" w14:textId="5DE8B7BC" w:rsidR="00951133" w:rsidRDefault="00951133" w:rsidP="00951133">
      <w:pPr>
        <w:rPr>
          <w:lang w:eastAsia="en-GB"/>
        </w:rPr>
      </w:pPr>
      <w:r>
        <w:rPr>
          <w:lang w:eastAsia="en-GB"/>
        </w:rPr>
        <w:t>Then exit the terminal:</w:t>
      </w:r>
    </w:p>
    <w:p w14:paraId="3801459A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23D7EA55" w14:textId="77777777" w:rsidR="00951133" w:rsidRDefault="00951133" w:rsidP="00951133">
      <w:pPr>
        <w:pStyle w:val="Code"/>
        <w:rPr>
          <w:lang w:eastAsia="en-GB"/>
        </w:rPr>
      </w:pPr>
      <w:r>
        <w:rPr>
          <w:lang w:eastAsia="en-GB"/>
        </w:rPr>
        <w:t>exit</w:t>
      </w:r>
    </w:p>
    <w:p w14:paraId="2D457A00" w14:textId="77777777" w:rsidR="00951133" w:rsidRDefault="00951133" w:rsidP="00951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13320ECA" w14:textId="01CFB531" w:rsidR="00EB61BE" w:rsidRPr="00FC1029" w:rsidRDefault="009B70B4" w:rsidP="006D5D43">
      <w:pPr>
        <w:pStyle w:val="Heading2"/>
      </w:pPr>
      <w:r>
        <w:rPr>
          <w:rStyle w:val="Strong"/>
          <w:rFonts w:ascii="Montserrat" w:hAnsi="Montserrat"/>
        </w:rPr>
        <w:t>Create a simple node test app</w:t>
      </w:r>
    </w:p>
    <w:p w14:paraId="026E051F" w14:textId="152ECB3F" w:rsidR="00EB61BE" w:rsidRPr="000A4FF0" w:rsidRDefault="00746F22" w:rsidP="00670141">
      <w:r>
        <w:t>Just to prove that node is working, you can create this simple app.</w:t>
      </w:r>
    </w:p>
    <w:p w14:paraId="4082C28A" w14:textId="4CA84983" w:rsidR="00EB61BE" w:rsidRDefault="00EB61BE" w:rsidP="00C14C70">
      <w:pPr>
        <w:pStyle w:val="Instruction"/>
      </w:pPr>
      <w:r w:rsidRPr="000A4FF0">
        <w:t xml:space="preserve">Make a directory named </w:t>
      </w:r>
      <w:r w:rsidR="0095459A" w:rsidRPr="00C02EB7">
        <w:rPr>
          <w:rStyle w:val="CodeChar"/>
        </w:rPr>
        <w:t>hello-node</w:t>
      </w:r>
      <w:r w:rsidRPr="000A4FF0">
        <w:t>:</w:t>
      </w:r>
    </w:p>
    <w:p w14:paraId="0548FCA5" w14:textId="77777777" w:rsidR="00C02EB7" w:rsidRPr="002A2794" w:rsidRDefault="00C02EB7" w:rsidP="00C02EB7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736E0EA2" w14:textId="0AD8AADB" w:rsidR="00EB61BE" w:rsidRPr="002813EF" w:rsidRDefault="00EB61BE" w:rsidP="0095459A">
      <w:pPr>
        <w:pStyle w:val="Code"/>
      </w:pPr>
      <w:proofErr w:type="spellStart"/>
      <w:r w:rsidRPr="002813EF">
        <w:t>mkdir</w:t>
      </w:r>
      <w:proofErr w:type="spellEnd"/>
      <w:r w:rsidRPr="002813EF">
        <w:t xml:space="preserve"> </w:t>
      </w:r>
      <w:r w:rsidR="0095459A" w:rsidRPr="002813EF">
        <w:t>hello-node</w:t>
      </w:r>
    </w:p>
    <w:p w14:paraId="351F41A4" w14:textId="77777777" w:rsidR="0095459A" w:rsidRPr="00FC1029" w:rsidRDefault="0095459A" w:rsidP="00EB61BE">
      <w:pPr>
        <w:pStyle w:val="HTMLPreformatted"/>
        <w:shd w:val="clear" w:color="auto" w:fill="FFFFFF"/>
        <w:rPr>
          <w:rFonts w:ascii="Montserrat" w:hAnsi="Montserrat"/>
          <w:color w:val="212529"/>
        </w:rPr>
      </w:pPr>
    </w:p>
    <w:p w14:paraId="60344945" w14:textId="5549C472" w:rsidR="00EB61BE" w:rsidRDefault="00EB61BE" w:rsidP="00C14C70">
      <w:pPr>
        <w:pStyle w:val="Instruction"/>
      </w:pPr>
      <w:r w:rsidRPr="000A4FF0">
        <w:t xml:space="preserve">then change directory to </w:t>
      </w:r>
      <w:r w:rsidR="0095459A" w:rsidRPr="00C02EB7">
        <w:rPr>
          <w:rStyle w:val="CodeChar"/>
        </w:rPr>
        <w:t>hello-node</w:t>
      </w:r>
      <w:r w:rsidRPr="000A4FF0">
        <w:t>:</w:t>
      </w:r>
    </w:p>
    <w:p w14:paraId="46516AFC" w14:textId="77777777" w:rsidR="00C02EB7" w:rsidRPr="002A2794" w:rsidRDefault="00C02EB7" w:rsidP="00C02EB7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50EBD5F9" w14:textId="433B93D8" w:rsidR="00EB61BE" w:rsidRPr="002813EF" w:rsidRDefault="00EB61BE" w:rsidP="0095459A">
      <w:pPr>
        <w:pStyle w:val="Code"/>
      </w:pPr>
      <w:r w:rsidRPr="002813EF">
        <w:t xml:space="preserve">cd </w:t>
      </w:r>
      <w:r w:rsidR="0091309F">
        <w:t>hello-node</w:t>
      </w:r>
    </w:p>
    <w:p w14:paraId="12F79489" w14:textId="77777777" w:rsidR="00C02EB7" w:rsidRPr="00C02EB7" w:rsidRDefault="00C02EB7" w:rsidP="00C02EB7">
      <w:pPr>
        <w:pStyle w:val="HTMLPreformatted"/>
        <w:shd w:val="clear" w:color="auto" w:fill="FFFFFF"/>
        <w:rPr>
          <w:rFonts w:ascii="Montserrat" w:hAnsi="Montserrat"/>
          <w:color w:val="212529"/>
        </w:rPr>
      </w:pPr>
    </w:p>
    <w:p w14:paraId="62B31FEA" w14:textId="3D62D0F8" w:rsidR="00EB61BE" w:rsidRDefault="00EB61BE" w:rsidP="00C14C70">
      <w:pPr>
        <w:pStyle w:val="Instruction"/>
      </w:pPr>
      <w:r w:rsidRPr="000A4FF0">
        <w:t>then</w:t>
      </w:r>
      <w:r w:rsidR="00DB787B">
        <w:t xml:space="preserve"> </w:t>
      </w:r>
      <w:proofErr w:type="spellStart"/>
      <w:r w:rsidR="00DB787B">
        <w:t>intialise</w:t>
      </w:r>
      <w:proofErr w:type="spellEnd"/>
      <w:r w:rsidR="00DB787B">
        <w:t xml:space="preserve"> this directory as a node app</w:t>
      </w:r>
      <w:r w:rsidRPr="000A4FF0">
        <w:t>: </w:t>
      </w:r>
    </w:p>
    <w:p w14:paraId="3E59B9DA" w14:textId="77777777" w:rsidR="00C02EB7" w:rsidRPr="002A2794" w:rsidRDefault="00C02EB7" w:rsidP="00C02EB7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0CDC5209" w14:textId="77777777" w:rsidR="00EB61BE" w:rsidRPr="002813EF" w:rsidRDefault="00EB61BE" w:rsidP="0095459A">
      <w:pPr>
        <w:pStyle w:val="Code"/>
      </w:pPr>
      <w:proofErr w:type="spellStart"/>
      <w:r w:rsidRPr="002813EF">
        <w:t>npm</w:t>
      </w:r>
      <w:proofErr w:type="spellEnd"/>
      <w:r w:rsidRPr="002813EF">
        <w:t xml:space="preserve"> </w:t>
      </w:r>
      <w:proofErr w:type="spellStart"/>
      <w:r w:rsidRPr="002813EF">
        <w:t>init</w:t>
      </w:r>
      <w:proofErr w:type="spellEnd"/>
    </w:p>
    <w:p w14:paraId="32313BBC" w14:textId="3F37DE7E" w:rsidR="00524D83" w:rsidRPr="00746F22" w:rsidRDefault="00EB61BE" w:rsidP="00746F22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2"/>
          <w:szCs w:val="22"/>
        </w:rPr>
      </w:pPr>
      <w:r w:rsidRPr="000A4FF0">
        <w:rPr>
          <w:rFonts w:ascii="Montserrat" w:hAnsi="Montserrat" w:cs="Segoe UI"/>
          <w:color w:val="212529"/>
          <w:sz w:val="22"/>
          <w:szCs w:val="22"/>
        </w:rPr>
        <w:t>you do not need to answer any of the questions</w:t>
      </w:r>
      <w:r w:rsidR="00670141">
        <w:rPr>
          <w:rFonts w:ascii="Montserrat" w:hAnsi="Montserrat" w:cs="Segoe UI"/>
          <w:color w:val="212529"/>
          <w:sz w:val="22"/>
          <w:szCs w:val="22"/>
        </w:rPr>
        <w:t xml:space="preserve"> asked.  Just press ENTER each time</w:t>
      </w:r>
      <w:r w:rsidRPr="000A4FF0">
        <w:rPr>
          <w:rFonts w:ascii="Montserrat" w:hAnsi="Montserrat" w:cs="Segoe UI"/>
          <w:color w:val="212529"/>
          <w:sz w:val="22"/>
          <w:szCs w:val="22"/>
        </w:rPr>
        <w:t>.</w:t>
      </w:r>
    </w:p>
    <w:p w14:paraId="766999D9" w14:textId="5A66BB6D" w:rsidR="00EB61BE" w:rsidRDefault="00EB61BE" w:rsidP="00C14C70">
      <w:pPr>
        <w:pStyle w:val="Instruction"/>
      </w:pPr>
      <w:r w:rsidRPr="000A4FF0">
        <w:t>Then start the editor:</w:t>
      </w:r>
    </w:p>
    <w:p w14:paraId="538A1325" w14:textId="77777777" w:rsidR="007811DF" w:rsidRPr="002A2794" w:rsidRDefault="007811DF" w:rsidP="007811DF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4C40020F" w14:textId="1BBBBD1F" w:rsidR="00EB61BE" w:rsidRPr="002813EF" w:rsidRDefault="00A63392" w:rsidP="0095459A">
      <w:pPr>
        <w:pStyle w:val="Code"/>
      </w:pPr>
      <w:r>
        <w:t>nano</w:t>
      </w:r>
      <w:r w:rsidR="00EB61BE" w:rsidRPr="002813EF">
        <w:t xml:space="preserve"> index.js</w:t>
      </w:r>
    </w:p>
    <w:p w14:paraId="4E9BC666" w14:textId="4760AFC7" w:rsidR="00EB61BE" w:rsidRDefault="00EB61BE" w:rsidP="00C14C70">
      <w:pPr>
        <w:pStyle w:val="Instruction"/>
        <w:rPr>
          <w:sz w:val="23"/>
          <w:szCs w:val="23"/>
        </w:rPr>
      </w:pPr>
      <w:r w:rsidRPr="000A4FF0">
        <w:t>Enter the following code:</w:t>
      </w:r>
    </w:p>
    <w:p w14:paraId="21CB6279" w14:textId="77777777" w:rsidR="007811DF" w:rsidRPr="002A2794" w:rsidRDefault="007811DF" w:rsidP="007811DF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index.js</w:t>
      </w:r>
    </w:p>
    <w:p w14:paraId="18B6EEFE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B052A1"/>
          <w:sz w:val="21"/>
          <w:szCs w:val="21"/>
          <w:lang w:eastAsia="en-GB"/>
        </w:rPr>
        <w:t>var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</w:t>
      </w:r>
      <w:r w:rsidRPr="000A4FF0">
        <w:rPr>
          <w:rFonts w:ascii="Consolas" w:eastAsia="Times New Roman" w:hAnsi="Consolas" w:cs="Times New Roman"/>
          <w:color w:val="3778B7"/>
          <w:sz w:val="21"/>
          <w:szCs w:val="21"/>
          <w:lang w:eastAsia="en-GB"/>
        </w:rPr>
        <w:t>http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</w:t>
      </w:r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=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require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r w:rsidRPr="000A4FF0">
        <w:rPr>
          <w:rFonts w:ascii="Consolas" w:eastAsia="Times New Roman" w:hAnsi="Consolas" w:cs="Times New Roman"/>
          <w:color w:val="428226"/>
          <w:sz w:val="21"/>
          <w:szCs w:val="21"/>
          <w:lang w:eastAsia="en-GB"/>
        </w:rPr>
        <w:t>'http'</w:t>
      </w:r>
      <w:proofErr w:type="gramStart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);</w:t>
      </w:r>
      <w:proofErr w:type="gramEnd"/>
    </w:p>
    <w:p w14:paraId="3CFB5373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proofErr w:type="spellStart"/>
      <w:proofErr w:type="gramStart"/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http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.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createServer</w:t>
      </w:r>
      <w:proofErr w:type="spellEnd"/>
      <w:proofErr w:type="gramEnd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function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(</w:t>
      </w:r>
      <w:proofErr w:type="spellStart"/>
      <w:r w:rsidRPr="000A4FF0">
        <w:rPr>
          <w:rFonts w:ascii="Consolas" w:eastAsia="Times New Roman" w:hAnsi="Consolas" w:cs="Times New Roman"/>
          <w:color w:val="3778B7"/>
          <w:sz w:val="21"/>
          <w:szCs w:val="21"/>
          <w:lang w:eastAsia="en-GB"/>
        </w:rPr>
        <w:t>req</w:t>
      </w:r>
      <w:proofErr w:type="spellEnd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, </w:t>
      </w:r>
      <w:r w:rsidRPr="000A4FF0">
        <w:rPr>
          <w:rFonts w:ascii="Consolas" w:eastAsia="Times New Roman" w:hAnsi="Consolas" w:cs="Times New Roman"/>
          <w:color w:val="3778B7"/>
          <w:sz w:val="21"/>
          <w:szCs w:val="21"/>
          <w:lang w:eastAsia="en-GB"/>
        </w:rPr>
        <w:t>res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) {</w:t>
      </w:r>
    </w:p>
    <w:p w14:paraId="10BD4011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res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.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writeHead</w:t>
      </w:r>
      <w:proofErr w:type="spellEnd"/>
      <w:proofErr w:type="gramEnd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r w:rsidRPr="000A4FF0">
        <w:rPr>
          <w:rFonts w:ascii="Consolas" w:eastAsia="Times New Roman" w:hAnsi="Consolas" w:cs="Times New Roman"/>
          <w:color w:val="3778B7"/>
          <w:sz w:val="21"/>
          <w:szCs w:val="21"/>
          <w:lang w:eastAsia="en-GB"/>
        </w:rPr>
        <w:t>200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, { </w:t>
      </w:r>
      <w:r w:rsidRPr="000A4FF0">
        <w:rPr>
          <w:rFonts w:ascii="Consolas" w:eastAsia="Times New Roman" w:hAnsi="Consolas" w:cs="Times New Roman"/>
          <w:color w:val="428226"/>
          <w:sz w:val="21"/>
          <w:szCs w:val="21"/>
          <w:lang w:eastAsia="en-GB"/>
        </w:rPr>
        <w:t>'Content-Type'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: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</w:t>
      </w:r>
      <w:r w:rsidRPr="000A4FF0">
        <w:rPr>
          <w:rFonts w:ascii="Consolas" w:eastAsia="Times New Roman" w:hAnsi="Consolas" w:cs="Times New Roman"/>
          <w:color w:val="428226"/>
          <w:sz w:val="21"/>
          <w:szCs w:val="21"/>
          <w:lang w:eastAsia="en-GB"/>
        </w:rPr>
        <w:t>'text/html; charset=UTF-8'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});</w:t>
      </w:r>
    </w:p>
    <w:p w14:paraId="474F851F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res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.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end</w:t>
      </w:r>
      <w:proofErr w:type="spellEnd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proofErr w:type="gramEnd"/>
      <w:r w:rsidRPr="000A4FF0">
        <w:rPr>
          <w:rFonts w:ascii="Consolas" w:eastAsia="Times New Roman" w:hAnsi="Consolas" w:cs="Times New Roman"/>
          <w:color w:val="428226"/>
          <w:sz w:val="21"/>
          <w:szCs w:val="21"/>
          <w:lang w:eastAsia="en-GB"/>
        </w:rPr>
        <w:t>'Hello World!'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);</w:t>
      </w:r>
    </w:p>
    <w:p w14:paraId="50B2D1E6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}</w:t>
      </w:r>
      <w:proofErr w:type="gramStart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).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listen</w:t>
      </w:r>
      <w:proofErr w:type="gramEnd"/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r w:rsidRPr="000A4FF0">
        <w:rPr>
          <w:rFonts w:ascii="Consolas" w:eastAsia="Times New Roman" w:hAnsi="Consolas" w:cs="Times New Roman"/>
          <w:color w:val="3778B7"/>
          <w:sz w:val="21"/>
          <w:szCs w:val="21"/>
          <w:lang w:eastAsia="en-GB"/>
        </w:rPr>
        <w:t>8000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, </w:t>
      </w:r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function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 () {</w:t>
      </w:r>
    </w:p>
    <w:p w14:paraId="772B4403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 xml:space="preserve">    </w:t>
      </w:r>
      <w:proofErr w:type="gramStart"/>
      <w:r w:rsidRPr="000A4FF0">
        <w:rPr>
          <w:rFonts w:ascii="Consolas" w:eastAsia="Times New Roman" w:hAnsi="Consolas" w:cs="Times New Roman"/>
          <w:color w:val="A56416"/>
          <w:sz w:val="21"/>
          <w:szCs w:val="21"/>
          <w:lang w:eastAsia="en-GB"/>
        </w:rPr>
        <w:t>console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.</w:t>
      </w:r>
      <w:r w:rsidRPr="000A4FF0">
        <w:rPr>
          <w:rFonts w:ascii="Consolas" w:eastAsia="Times New Roman" w:hAnsi="Consolas" w:cs="Times New Roman"/>
          <w:color w:val="C94824"/>
          <w:sz w:val="21"/>
          <w:szCs w:val="21"/>
          <w:lang w:eastAsia="en-GB"/>
        </w:rPr>
        <w:t>log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(</w:t>
      </w:r>
      <w:proofErr w:type="gramEnd"/>
      <w:r w:rsidRPr="000A4FF0">
        <w:rPr>
          <w:rFonts w:ascii="Consolas" w:eastAsia="Times New Roman" w:hAnsi="Consolas" w:cs="Times New Roman"/>
          <w:color w:val="428226"/>
          <w:sz w:val="21"/>
          <w:szCs w:val="21"/>
          <w:lang w:eastAsia="en-GB"/>
        </w:rPr>
        <w:t>'Node server is running...'</w:t>
      </w: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);</w:t>
      </w:r>
    </w:p>
    <w:p w14:paraId="51DD10AA" w14:textId="77777777" w:rsidR="00210D7F" w:rsidRPr="000A4FF0" w:rsidRDefault="00210D7F" w:rsidP="00210D7F">
      <w:pPr>
        <w:shd w:val="clear" w:color="auto" w:fill="F7F7F7"/>
        <w:spacing w:after="0" w:line="285" w:lineRule="atLeast"/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</w:pPr>
      <w:r w:rsidRPr="000A4FF0">
        <w:rPr>
          <w:rFonts w:ascii="Consolas" w:eastAsia="Times New Roman" w:hAnsi="Consolas" w:cs="Times New Roman"/>
          <w:color w:val="1A1A1A"/>
          <w:sz w:val="21"/>
          <w:szCs w:val="21"/>
          <w:lang w:eastAsia="en-GB"/>
        </w:rPr>
        <w:t>});</w:t>
      </w:r>
    </w:p>
    <w:p w14:paraId="288C4F9D" w14:textId="77777777" w:rsidR="00210D7F" w:rsidRPr="00FC1029" w:rsidRDefault="00210D7F" w:rsidP="00EB61BE">
      <w:pPr>
        <w:pStyle w:val="HTMLPreformatted"/>
        <w:shd w:val="clear" w:color="auto" w:fill="FFFFFF"/>
        <w:rPr>
          <w:rFonts w:ascii="Montserrat" w:hAnsi="Montserrat" w:cs="Segoe UI"/>
          <w:color w:val="495057"/>
        </w:rPr>
      </w:pPr>
    </w:p>
    <w:p w14:paraId="3495C6EB" w14:textId="17D178F5" w:rsidR="00287084" w:rsidRPr="00FC1029" w:rsidRDefault="00287084" w:rsidP="00287084">
      <w:pPr>
        <w:pStyle w:val="Instruction"/>
      </w:pPr>
      <w:r w:rsidRPr="000A4FF0">
        <w:lastRenderedPageBreak/>
        <w:t xml:space="preserve">In order to quit </w:t>
      </w:r>
      <w:r>
        <w:t>nano</w:t>
      </w:r>
      <w:r w:rsidRPr="000A4FF0">
        <w:t xml:space="preserve"> and save your file: </w:t>
      </w:r>
      <w:r>
        <w:t xml:space="preserve"> </w:t>
      </w:r>
      <w:r w:rsidRPr="00FC1029">
        <w:t xml:space="preserve">Press </w:t>
      </w:r>
      <w:proofErr w:type="spellStart"/>
      <w:r w:rsidRPr="00FC1029">
        <w:t>Ctrl+x</w:t>
      </w:r>
      <w:proofErr w:type="spellEnd"/>
      <w:r w:rsidRPr="00FC1029">
        <w:t xml:space="preserve"> to exit.  Press Y in response to "Save modified buffer"</w:t>
      </w:r>
      <w:r>
        <w:t xml:space="preserve">.  </w:t>
      </w:r>
      <w:r w:rsidRPr="00FC1029">
        <w:rPr>
          <w:rFonts w:cs="Segoe UI"/>
          <w:color w:val="212529"/>
          <w:sz w:val="23"/>
          <w:szCs w:val="23"/>
        </w:rPr>
        <w:t>Then press ENTER in response to "File Name to Write"</w:t>
      </w:r>
      <w:r>
        <w:rPr>
          <w:rFonts w:cs="Segoe UI"/>
          <w:color w:val="212529"/>
          <w:sz w:val="23"/>
          <w:szCs w:val="23"/>
        </w:rPr>
        <w:t>.</w:t>
      </w:r>
    </w:p>
    <w:p w14:paraId="545FF49B" w14:textId="04FF5FE3" w:rsidR="00EB61BE" w:rsidRDefault="00EB61BE" w:rsidP="00C14C70">
      <w:pPr>
        <w:pStyle w:val="Instruction"/>
      </w:pPr>
      <w:r w:rsidRPr="000A4FF0">
        <w:t>Then run your node file:</w:t>
      </w:r>
    </w:p>
    <w:p w14:paraId="67DAA8B8" w14:textId="77777777" w:rsidR="007811DF" w:rsidRPr="002A2794" w:rsidRDefault="007811DF" w:rsidP="007811DF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terminal</w:t>
      </w:r>
    </w:p>
    <w:p w14:paraId="0037C6E7" w14:textId="77777777" w:rsidR="00EB61BE" w:rsidRPr="002813EF" w:rsidRDefault="00EB61BE" w:rsidP="005369DA">
      <w:pPr>
        <w:pStyle w:val="Code"/>
      </w:pPr>
      <w:r w:rsidRPr="002813EF">
        <w:t>node index.js </w:t>
      </w:r>
    </w:p>
    <w:p w14:paraId="76D645FC" w14:textId="3BFB6172" w:rsidR="00EB61BE" w:rsidRPr="000A4FF0" w:rsidRDefault="00EB61BE" w:rsidP="0093447A">
      <w:pPr>
        <w:pStyle w:val="NormalWeb"/>
        <w:shd w:val="clear" w:color="auto" w:fill="FFFFFF"/>
        <w:spacing w:before="240" w:beforeAutospacing="0"/>
        <w:rPr>
          <w:rFonts w:ascii="Montserrat" w:hAnsi="Montserrat" w:cs="Segoe UI"/>
          <w:color w:val="212529"/>
          <w:sz w:val="22"/>
          <w:szCs w:val="22"/>
        </w:rPr>
      </w:pPr>
      <w:r w:rsidRPr="000A4FF0">
        <w:rPr>
          <w:rFonts w:ascii="Montserrat" w:hAnsi="Montserrat" w:cs="Segoe UI"/>
          <w:color w:val="212529"/>
          <w:sz w:val="22"/>
          <w:szCs w:val="22"/>
        </w:rPr>
        <w:t>As you can see your server is running</w:t>
      </w:r>
      <w:r w:rsidR="00670141">
        <w:rPr>
          <w:rFonts w:ascii="Montserrat" w:hAnsi="Montserrat" w:cs="Segoe UI"/>
          <w:color w:val="212529"/>
          <w:sz w:val="22"/>
          <w:szCs w:val="22"/>
        </w:rPr>
        <w:t>:</w:t>
      </w:r>
    </w:p>
    <w:p w14:paraId="4EE8ADFC" w14:textId="4C683C11" w:rsidR="00524D83" w:rsidRPr="00FC1029" w:rsidRDefault="00524D83" w:rsidP="00EB61BE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2280CD51" wp14:editId="42516C60">
            <wp:extent cx="3650296" cy="411516"/>
            <wp:effectExtent l="0" t="0" r="7620" b="762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58F0" w14:textId="7B2EC5D3" w:rsidR="00EB61BE" w:rsidRPr="00FC1029" w:rsidRDefault="00EB61BE" w:rsidP="00746F22">
      <w:pPr>
        <w:pStyle w:val="Heading3"/>
      </w:pPr>
      <w:r w:rsidRPr="00FC1029">
        <w:rPr>
          <w:rStyle w:val="Strong"/>
          <w:rFonts w:ascii="Montserrat" w:hAnsi="Montserrat"/>
        </w:rPr>
        <w:t>Access your server via HTTP</w:t>
      </w:r>
    </w:p>
    <w:p w14:paraId="2A85D996" w14:textId="2DD4141C" w:rsidR="00EB61BE" w:rsidRPr="00FC1029" w:rsidRDefault="00EB61BE" w:rsidP="005369DA">
      <w:r w:rsidRPr="00FC1029">
        <w:t xml:space="preserve">Now </w:t>
      </w:r>
      <w:r w:rsidR="0093447A">
        <w:t>let’s</w:t>
      </w:r>
      <w:r w:rsidRPr="00FC1029">
        <w:t xml:space="preserve"> access your web page from a browser!</w:t>
      </w:r>
    </w:p>
    <w:p w14:paraId="6BF926A2" w14:textId="4E8AB615" w:rsidR="00EB61BE" w:rsidRDefault="00EB61BE" w:rsidP="00C14C70">
      <w:pPr>
        <w:pStyle w:val="Instruction"/>
      </w:pPr>
      <w:r w:rsidRPr="00FC1029">
        <w:t>From any network, enter a URL of this format in the address bar:</w:t>
      </w:r>
    </w:p>
    <w:p w14:paraId="14F503AB" w14:textId="79A7142E" w:rsidR="007811DF" w:rsidRPr="002A2794" w:rsidRDefault="007811DF" w:rsidP="007811DF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browser</w:t>
      </w:r>
    </w:p>
    <w:p w14:paraId="504BF835" w14:textId="77777777" w:rsidR="00EB61BE" w:rsidRPr="0093447A" w:rsidRDefault="00EB61BE" w:rsidP="005369DA">
      <w:pPr>
        <w:pStyle w:val="Code"/>
      </w:pPr>
      <w:r w:rsidRPr="0093447A">
        <w:t>http://www.doc.gold.ac.uk/usr/</w:t>
      </w:r>
      <w:r w:rsidRPr="0093447A">
        <w:rPr>
          <w:highlight w:val="yellow"/>
        </w:rPr>
        <w:t>ID</w:t>
      </w:r>
      <w:r w:rsidRPr="0093447A">
        <w:t>/</w:t>
      </w:r>
    </w:p>
    <w:p w14:paraId="0D7DDDB4" w14:textId="73845213" w:rsidR="00EB61BE" w:rsidRPr="00FC1029" w:rsidRDefault="00EB61BE" w:rsidP="005369DA">
      <w:r w:rsidRPr="00FC1029">
        <w:t xml:space="preserve">In the above, replace </w:t>
      </w:r>
      <w:r w:rsidR="0093447A">
        <w:t>‘</w:t>
      </w:r>
      <w:r w:rsidRPr="0093447A">
        <w:rPr>
          <w:rStyle w:val="Strong"/>
          <w:rFonts w:ascii="Montserrat" w:hAnsi="Montserrat" w:cs="Segoe UI"/>
          <w:color w:val="212529"/>
          <w:sz w:val="23"/>
          <w:szCs w:val="23"/>
          <w:highlight w:val="yellow"/>
        </w:rPr>
        <w:t>ID</w:t>
      </w:r>
      <w:r w:rsidRPr="0093447A">
        <w:rPr>
          <w:highlight w:val="yellow"/>
        </w:rPr>
        <w:t>'</w:t>
      </w:r>
      <w:r w:rsidRPr="00FC1029">
        <w:t xml:space="preserve"> with your virtual server's ID (for example, </w:t>
      </w:r>
      <w:r w:rsidR="0093447A">
        <w:t>350</w:t>
      </w:r>
      <w:r w:rsidRPr="00FC1029">
        <w:t>)</w:t>
      </w:r>
    </w:p>
    <w:p w14:paraId="30AEEAB4" w14:textId="301A6069" w:rsidR="00EB61BE" w:rsidRDefault="00C14C70" w:rsidP="00C14C70">
      <w:pPr>
        <w:pStyle w:val="Instruction"/>
      </w:pPr>
      <w:r>
        <w:t>Alternatively, f</w:t>
      </w:r>
      <w:r w:rsidR="00EB61BE" w:rsidRPr="00FC1029">
        <w:t>rom the college network, you can enter a URL in the format:</w:t>
      </w:r>
    </w:p>
    <w:p w14:paraId="38184D65" w14:textId="77777777" w:rsidR="007811DF" w:rsidRPr="002A2794" w:rsidRDefault="007811DF" w:rsidP="007811DF">
      <w:pPr>
        <w:shd w:val="clear" w:color="auto" w:fill="D9D9D9" w:themeFill="background1" w:themeFillShade="D9"/>
        <w:spacing w:after="0"/>
        <w:rPr>
          <w:i/>
          <w:iCs/>
        </w:rPr>
      </w:pPr>
      <w:r>
        <w:rPr>
          <w:i/>
          <w:iCs/>
        </w:rPr>
        <w:t>browser</w:t>
      </w:r>
    </w:p>
    <w:p w14:paraId="416ECA97" w14:textId="77777777" w:rsidR="00EB61BE" w:rsidRPr="0093447A" w:rsidRDefault="00EB61BE" w:rsidP="005369DA">
      <w:pPr>
        <w:pStyle w:val="Code"/>
      </w:pPr>
      <w:r w:rsidRPr="0093447A">
        <w:t>http://myserver.doc.gold.ac.uk:</w:t>
      </w:r>
      <w:r w:rsidRPr="0093447A">
        <w:rPr>
          <w:highlight w:val="yellow"/>
        </w:rPr>
        <w:t>WWW</w:t>
      </w:r>
      <w:r w:rsidRPr="0093447A">
        <w:t>/</w:t>
      </w:r>
    </w:p>
    <w:p w14:paraId="525EDC78" w14:textId="2F7D26CD" w:rsidR="00EB61BE" w:rsidRPr="00FC1029" w:rsidRDefault="00EB61BE" w:rsidP="005369DA">
      <w:r w:rsidRPr="00FC1029">
        <w:t xml:space="preserve">In the above, replace </w:t>
      </w:r>
      <w:r w:rsidR="0093447A">
        <w:t>‘</w:t>
      </w:r>
      <w:r w:rsidRPr="0093447A">
        <w:rPr>
          <w:highlight w:val="yellow"/>
        </w:rPr>
        <w:t>WWW'</w:t>
      </w:r>
      <w:r w:rsidRPr="00FC1029">
        <w:t xml:space="preserve"> with the number `5', followed by your server's WWW port number. This will be the number 8000 + the server ID. For example, if your server ID is 199, its WWW port number will be 8199. </w:t>
      </w:r>
      <w:proofErr w:type="gramStart"/>
      <w:r w:rsidRPr="00FC1029">
        <w:t>So</w:t>
      </w:r>
      <w:proofErr w:type="gramEnd"/>
      <w:r w:rsidRPr="00FC1029">
        <w:t xml:space="preserve"> with the `5', that would be 58199.</w:t>
      </w:r>
    </w:p>
    <w:p w14:paraId="1C3CCABA" w14:textId="3534816E" w:rsidR="00EB61BE" w:rsidRDefault="00EB61BE" w:rsidP="005369DA">
      <w:r w:rsidRPr="00FC1029">
        <w:t>Yes, your first web server is running and says hello to the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D83" w14:paraId="333B6B01" w14:textId="77777777" w:rsidTr="00524D83">
        <w:tc>
          <w:tcPr>
            <w:tcW w:w="9016" w:type="dxa"/>
          </w:tcPr>
          <w:p w14:paraId="3A142E27" w14:textId="142EB22A" w:rsidR="00524D83" w:rsidRDefault="00524D83" w:rsidP="005369DA">
            <w:r w:rsidRPr="00524D83">
              <w:rPr>
                <w:rFonts w:cs="Segoe UI"/>
                <w:noProof/>
                <w:color w:val="212529"/>
                <w:sz w:val="23"/>
                <w:szCs w:val="23"/>
              </w:rPr>
              <w:drawing>
                <wp:inline distT="0" distB="0" distL="0" distR="0" wp14:anchorId="5E75A0A4" wp14:editId="61A093EF">
                  <wp:extent cx="3629532" cy="962159"/>
                  <wp:effectExtent l="0" t="0" r="9525" b="9525"/>
                  <wp:docPr id="27" name="Picture 2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text, application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A00F5" w14:textId="094E5F4D" w:rsidR="00EB61BE" w:rsidRPr="00FC1029" w:rsidRDefault="00EB61BE" w:rsidP="00EB61BE">
      <w:pPr>
        <w:pStyle w:val="NormalWeb"/>
        <w:shd w:val="clear" w:color="auto" w:fill="FFFFFF"/>
        <w:spacing w:before="0" w:beforeAutospacing="0"/>
        <w:rPr>
          <w:rFonts w:ascii="Montserrat" w:hAnsi="Montserrat" w:cs="Segoe UI"/>
          <w:color w:val="212529"/>
          <w:sz w:val="23"/>
          <w:szCs w:val="23"/>
        </w:rPr>
      </w:pPr>
    </w:p>
    <w:p w14:paraId="34CA9AAA" w14:textId="0A319A5A" w:rsidR="00DB787B" w:rsidRPr="00746F22" w:rsidRDefault="00EB61BE" w:rsidP="00746F22">
      <w:pPr>
        <w:pStyle w:val="Instruction"/>
        <w:rPr>
          <w:rStyle w:val="Heading1Char"/>
          <w:rFonts w:eastAsia="Calibri"/>
        </w:rPr>
      </w:pPr>
      <w:r w:rsidRPr="00FC1029">
        <w:t xml:space="preserve">You can stop your server by pressing </w:t>
      </w:r>
      <w:proofErr w:type="spellStart"/>
      <w:r w:rsidRPr="00FC1029">
        <w:t>Control+C</w:t>
      </w:r>
      <w:proofErr w:type="spellEnd"/>
      <w:r w:rsidR="0093447A">
        <w:t xml:space="preserve"> in the SSH session</w:t>
      </w:r>
      <w:r w:rsidRPr="00FC1029">
        <w:t xml:space="preserve">.  </w:t>
      </w:r>
      <w:r w:rsidRPr="00FC1029">
        <w:br/>
      </w:r>
      <w:r w:rsidRPr="00FC1029">
        <w:br/>
      </w:r>
      <w:r w:rsidRPr="00746F22">
        <w:rPr>
          <w:rStyle w:val="Heading1Char"/>
          <w:rFonts w:eastAsia="Calibri"/>
        </w:rPr>
        <w:t>Disconnect from your virtual server</w:t>
      </w:r>
    </w:p>
    <w:p w14:paraId="1FF378D0" w14:textId="77777777" w:rsidR="00DB787B" w:rsidRDefault="00EB61BE" w:rsidP="00DB787B">
      <w:pPr>
        <w:pStyle w:val="Instruction"/>
      </w:pPr>
      <w:r w:rsidRPr="00DB787B">
        <w:t xml:space="preserve">Make sure you type 'exit' whenever you are done with </w:t>
      </w:r>
      <w:r w:rsidR="00081243" w:rsidRPr="00DB787B">
        <w:t xml:space="preserve">your </w:t>
      </w:r>
      <w:proofErr w:type="spellStart"/>
      <w:r w:rsidR="00081243" w:rsidRPr="00DB787B">
        <w:t>ssh</w:t>
      </w:r>
      <w:proofErr w:type="spellEnd"/>
      <w:r w:rsidR="00081243" w:rsidRPr="00DB787B">
        <w:t xml:space="preserve"> session</w:t>
      </w:r>
      <w:r w:rsidRPr="00DB787B">
        <w:t>.</w:t>
      </w:r>
      <w:r w:rsidR="00081243" w:rsidRPr="00DB787B">
        <w:t xml:space="preserve">  This will terminate the session and free up resources.</w:t>
      </w:r>
    </w:p>
    <w:p w14:paraId="02AB1667" w14:textId="0A07D8FE" w:rsidR="0054549C" w:rsidRDefault="00EB61BE" w:rsidP="00DB787B">
      <w:pPr>
        <w:pStyle w:val="Instruction"/>
        <w:numPr>
          <w:ilvl w:val="0"/>
          <w:numId w:val="0"/>
        </w:numPr>
        <w:pBdr>
          <w:bottom w:val="single" w:sz="6" w:space="1" w:color="auto"/>
        </w:pBdr>
      </w:pPr>
      <w:r w:rsidRPr="00DB787B">
        <w:lastRenderedPageBreak/>
        <w:t xml:space="preserve">Your code will stay </w:t>
      </w:r>
      <w:r w:rsidR="00081243" w:rsidRPr="00DB787B">
        <w:t>stored on the server</w:t>
      </w:r>
      <w:r w:rsidRPr="00DB787B">
        <w:t xml:space="preserve"> for your next visit!</w:t>
      </w:r>
      <w:r w:rsidR="006200E8" w:rsidRPr="00DB787B">
        <w:tab/>
      </w:r>
    </w:p>
    <w:p w14:paraId="6A1C3288" w14:textId="77777777" w:rsidR="00373D63" w:rsidRDefault="00373D63" w:rsidP="00DB787B">
      <w:pPr>
        <w:pStyle w:val="Instruction"/>
        <w:numPr>
          <w:ilvl w:val="0"/>
          <w:numId w:val="0"/>
        </w:numPr>
        <w:pBdr>
          <w:bottom w:val="single" w:sz="6" w:space="1" w:color="auto"/>
        </w:pBdr>
      </w:pPr>
      <w:bookmarkStart w:id="0" w:name="_Hlk115172884"/>
    </w:p>
    <w:p w14:paraId="60252031" w14:textId="0A94D04D" w:rsidR="00373D63" w:rsidRPr="00DB787B" w:rsidRDefault="00373D63" w:rsidP="00DB787B">
      <w:pPr>
        <w:pStyle w:val="Instruction"/>
        <w:numPr>
          <w:ilvl w:val="0"/>
          <w:numId w:val="0"/>
        </w:numPr>
      </w:pPr>
      <w:r>
        <w:t>END</w:t>
      </w:r>
      <w:bookmarkEnd w:id="0"/>
    </w:p>
    <w:sectPr w:rsidR="00373D63" w:rsidRPr="00DB787B" w:rsidSect="00257849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8DE2" w14:textId="77777777" w:rsidR="00730904" w:rsidRDefault="00730904" w:rsidP="00705DF9">
      <w:r>
        <w:separator/>
      </w:r>
    </w:p>
  </w:endnote>
  <w:endnote w:type="continuationSeparator" w:id="0">
    <w:p w14:paraId="13F685C4" w14:textId="77777777" w:rsidR="00730904" w:rsidRDefault="00730904" w:rsidP="0070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05F8" w14:textId="729F379C" w:rsidR="00345B7E" w:rsidRPr="003963D8" w:rsidRDefault="00951133" w:rsidP="003963D8">
    <w:pPr>
      <w:pStyle w:val="Footer"/>
      <w:pBdr>
        <w:top w:val="single" w:sz="4" w:space="1" w:color="B22600" w:themeColor="accent6"/>
      </w:pBdr>
      <w:rPr>
        <w:color w:val="7F7F7F" w:themeColor="text1" w:themeTint="80"/>
      </w:rPr>
    </w:pPr>
    <w:r>
      <w:rPr>
        <w:color w:val="7F7F7F" w:themeColor="text1" w:themeTint="80"/>
      </w:rPr>
      <w:t>Virtual Server Setup</w:t>
    </w:r>
    <w:r w:rsidR="005006EB">
      <w:rPr>
        <w:color w:val="7F7F7F" w:themeColor="text1" w:themeTint="80"/>
      </w:rPr>
      <w:tab/>
    </w:r>
    <w:r w:rsidR="005006EB">
      <w:rPr>
        <w:color w:val="7F7F7F" w:themeColor="text1" w:themeTint="80"/>
      </w:rPr>
      <w:tab/>
    </w:r>
    <w:r w:rsidR="005006EB" w:rsidRPr="00540442">
      <w:rPr>
        <w:color w:val="7F7F7F" w:themeColor="text1" w:themeTint="80"/>
      </w:rPr>
      <w:t xml:space="preserve">Page </w:t>
    </w:r>
    <w:r w:rsidR="005006EB" w:rsidRPr="00540442">
      <w:rPr>
        <w:color w:val="7F7F7F" w:themeColor="text1" w:themeTint="80"/>
      </w:rPr>
      <w:fldChar w:fldCharType="begin"/>
    </w:r>
    <w:r w:rsidR="005006EB" w:rsidRPr="00540442">
      <w:rPr>
        <w:color w:val="7F7F7F" w:themeColor="text1" w:themeTint="80"/>
      </w:rPr>
      <w:instrText xml:space="preserve"> PAGE   \* MERGEFORMAT </w:instrText>
    </w:r>
    <w:r w:rsidR="005006EB" w:rsidRPr="00540442">
      <w:rPr>
        <w:color w:val="7F7F7F" w:themeColor="text1" w:themeTint="80"/>
      </w:rPr>
      <w:fldChar w:fldCharType="separate"/>
    </w:r>
    <w:r w:rsidR="005006EB">
      <w:rPr>
        <w:color w:val="7F7F7F" w:themeColor="text1" w:themeTint="80"/>
      </w:rPr>
      <w:t>1</w:t>
    </w:r>
    <w:r w:rsidR="005006EB" w:rsidRPr="00540442">
      <w:rPr>
        <w:noProof/>
        <w:color w:val="7F7F7F" w:themeColor="text1" w:themeTint="80"/>
      </w:rPr>
      <w:fldChar w:fldCharType="end"/>
    </w:r>
    <w:r w:rsidR="005006EB" w:rsidRPr="00540442">
      <w:rPr>
        <w:noProof/>
        <w:color w:val="7F7F7F" w:themeColor="text1" w:themeTint="80"/>
      </w:rPr>
      <w:t xml:space="preserve"> of </w:t>
    </w:r>
    <w:r w:rsidR="005006EB" w:rsidRPr="00540442">
      <w:rPr>
        <w:color w:val="7F7F7F" w:themeColor="text1" w:themeTint="80"/>
      </w:rPr>
      <w:fldChar w:fldCharType="begin"/>
    </w:r>
    <w:r w:rsidR="005006EB" w:rsidRPr="00540442">
      <w:rPr>
        <w:color w:val="7F7F7F" w:themeColor="text1" w:themeTint="80"/>
      </w:rPr>
      <w:instrText xml:space="preserve"> NUMPAGES   \* MERGEFORMAT </w:instrText>
    </w:r>
    <w:r w:rsidR="005006EB" w:rsidRPr="00540442">
      <w:rPr>
        <w:color w:val="7F7F7F" w:themeColor="text1" w:themeTint="80"/>
      </w:rPr>
      <w:fldChar w:fldCharType="separate"/>
    </w:r>
    <w:r w:rsidR="005006EB">
      <w:rPr>
        <w:color w:val="7F7F7F" w:themeColor="text1" w:themeTint="80"/>
      </w:rPr>
      <w:t>20</w:t>
    </w:r>
    <w:r w:rsidR="005006EB" w:rsidRPr="00540442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BB94" w14:textId="77777777" w:rsidR="00730904" w:rsidRDefault="00730904" w:rsidP="00705DF9">
      <w:r>
        <w:separator/>
      </w:r>
    </w:p>
  </w:footnote>
  <w:footnote w:type="continuationSeparator" w:id="0">
    <w:p w14:paraId="13864CE7" w14:textId="77777777" w:rsidR="00730904" w:rsidRDefault="00730904" w:rsidP="0070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59B1" w14:textId="66C493AB" w:rsidR="00345B7E" w:rsidRDefault="00705DF9" w:rsidP="005C5B37">
    <w:pPr>
      <w:pStyle w:val="Header"/>
      <w:pBdr>
        <w:bottom w:val="single" w:sz="4" w:space="1" w:color="B22600" w:themeColor="accent6"/>
      </w:pBdr>
      <w:tabs>
        <w:tab w:val="clear" w:pos="9026"/>
      </w:tabs>
      <w:rPr>
        <w:noProof/>
      </w:rPr>
    </w:pP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SAVEDATE  \@ "dd MMMM yyyy"  \* MERGEFORMAT </w:instrText>
    </w:r>
    <w:r>
      <w:rPr>
        <w:color w:val="7F7F7F" w:themeColor="text1" w:themeTint="80"/>
      </w:rPr>
      <w:fldChar w:fldCharType="separate"/>
    </w:r>
    <w:r w:rsidR="00951133">
      <w:rPr>
        <w:noProof/>
        <w:color w:val="7F7F7F" w:themeColor="text1" w:themeTint="80"/>
      </w:rPr>
      <w:t>05 October 2022</w:t>
    </w:r>
    <w:r>
      <w:rPr>
        <w:color w:val="7F7F7F" w:themeColor="text1" w:themeTint="80"/>
      </w:rPr>
      <w:fldChar w:fldCharType="end"/>
    </w:r>
    <w:r w:rsidRPr="000C1B14">
      <w:rPr>
        <w:noProof/>
      </w:rPr>
      <w:ptab w:relativeTo="margin" w:alignment="center" w:leader="none"/>
    </w:r>
    <w:r w:rsidRPr="000C1B14">
      <w:rPr>
        <w:noProof/>
      </w:rPr>
      <w:ptab w:relativeTo="margin" w:alignment="right" w:leader="none"/>
    </w:r>
    <w:r w:rsidR="006D5D43" w:rsidRPr="006D5D43">
      <w:rPr>
        <w:noProof/>
        <w:color w:val="7F7F7F" w:themeColor="text1" w:themeTint="80"/>
      </w:rPr>
      <w:t xml:space="preserve"> </w:t>
    </w:r>
    <w:r w:rsidR="00951133">
      <w:rPr>
        <w:noProof/>
        <w:color w:val="7F7F7F" w:themeColor="text1" w:themeTint="80"/>
      </w:rPr>
      <w:t>Databases and the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22E"/>
    <w:multiLevelType w:val="multilevel"/>
    <w:tmpl w:val="F23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015"/>
    <w:multiLevelType w:val="hybridMultilevel"/>
    <w:tmpl w:val="C3C4B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57FA4"/>
    <w:multiLevelType w:val="multilevel"/>
    <w:tmpl w:val="14E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26B2"/>
    <w:multiLevelType w:val="multilevel"/>
    <w:tmpl w:val="790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F6F46"/>
    <w:multiLevelType w:val="multilevel"/>
    <w:tmpl w:val="606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3B12"/>
    <w:multiLevelType w:val="multilevel"/>
    <w:tmpl w:val="B622EB8E"/>
    <w:lvl w:ilvl="0">
      <w:start w:val="1"/>
      <w:numFmt w:val="decimal"/>
      <w:pStyle w:val="GoldInstruction"/>
      <w:lvlText w:val="%1."/>
      <w:lvlJc w:val="left"/>
      <w:pPr>
        <w:ind w:left="0" w:firstLine="0"/>
      </w:pPr>
      <w:rPr>
        <w:rFonts w:ascii="Montserrat Black" w:hAnsi="Montserrat Black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80167"/>
    <w:multiLevelType w:val="hybridMultilevel"/>
    <w:tmpl w:val="B0400DA6"/>
    <w:lvl w:ilvl="0" w:tplc="6562CFC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72EFD"/>
    <w:multiLevelType w:val="multilevel"/>
    <w:tmpl w:val="B1CA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C2D2B"/>
    <w:multiLevelType w:val="multilevel"/>
    <w:tmpl w:val="2B0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80038"/>
    <w:multiLevelType w:val="hybridMultilevel"/>
    <w:tmpl w:val="C8A02DEE"/>
    <w:lvl w:ilvl="0" w:tplc="6B528166">
      <w:start w:val="1"/>
      <w:numFmt w:val="decimal"/>
      <w:pStyle w:val="Instruction"/>
      <w:lvlText w:val="%1."/>
      <w:lvlJc w:val="left"/>
      <w:pPr>
        <w:ind w:left="1637" w:hanging="360"/>
      </w:pPr>
      <w:rPr>
        <w:rFonts w:ascii="Montserrat Black" w:hAnsi="Montserrat Black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16230">
    <w:abstractNumId w:val="0"/>
  </w:num>
  <w:num w:numId="2" w16cid:durableId="1484540000">
    <w:abstractNumId w:val="3"/>
  </w:num>
  <w:num w:numId="3" w16cid:durableId="1578515089">
    <w:abstractNumId w:val="4"/>
  </w:num>
  <w:num w:numId="4" w16cid:durableId="2097362598">
    <w:abstractNumId w:val="2"/>
  </w:num>
  <w:num w:numId="5" w16cid:durableId="1186092540">
    <w:abstractNumId w:val="8"/>
  </w:num>
  <w:num w:numId="6" w16cid:durableId="58140498">
    <w:abstractNumId w:val="6"/>
  </w:num>
  <w:num w:numId="7" w16cid:durableId="1522276634">
    <w:abstractNumId w:val="7"/>
  </w:num>
  <w:num w:numId="8" w16cid:durableId="1340548026">
    <w:abstractNumId w:val="9"/>
  </w:num>
  <w:num w:numId="9" w16cid:durableId="2093619424">
    <w:abstractNumId w:val="1"/>
  </w:num>
  <w:num w:numId="10" w16cid:durableId="238909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A3"/>
    <w:rsid w:val="00012253"/>
    <w:rsid w:val="00081243"/>
    <w:rsid w:val="0009103C"/>
    <w:rsid w:val="000A4FF0"/>
    <w:rsid w:val="000B6A66"/>
    <w:rsid w:val="000C1B14"/>
    <w:rsid w:val="00107BC7"/>
    <w:rsid w:val="00130863"/>
    <w:rsid w:val="00183B40"/>
    <w:rsid w:val="001A3594"/>
    <w:rsid w:val="001C3CC9"/>
    <w:rsid w:val="001D3F0F"/>
    <w:rsid w:val="00210D7F"/>
    <w:rsid w:val="00215381"/>
    <w:rsid w:val="00257849"/>
    <w:rsid w:val="00276DA3"/>
    <w:rsid w:val="002813EF"/>
    <w:rsid w:val="00287084"/>
    <w:rsid w:val="002A1046"/>
    <w:rsid w:val="002B35B2"/>
    <w:rsid w:val="002C5BF3"/>
    <w:rsid w:val="0030281D"/>
    <w:rsid w:val="00314948"/>
    <w:rsid w:val="00345B7E"/>
    <w:rsid w:val="003722CC"/>
    <w:rsid w:val="00373D63"/>
    <w:rsid w:val="00377926"/>
    <w:rsid w:val="003871E0"/>
    <w:rsid w:val="003963D8"/>
    <w:rsid w:val="003A7B0C"/>
    <w:rsid w:val="003C2584"/>
    <w:rsid w:val="003E5881"/>
    <w:rsid w:val="00415749"/>
    <w:rsid w:val="00472E0D"/>
    <w:rsid w:val="0048615D"/>
    <w:rsid w:val="005006EB"/>
    <w:rsid w:val="00524D83"/>
    <w:rsid w:val="005369DA"/>
    <w:rsid w:val="0054549C"/>
    <w:rsid w:val="005655A3"/>
    <w:rsid w:val="00572062"/>
    <w:rsid w:val="005B6814"/>
    <w:rsid w:val="005C5B37"/>
    <w:rsid w:val="00603C57"/>
    <w:rsid w:val="006200E8"/>
    <w:rsid w:val="00663A64"/>
    <w:rsid w:val="00670141"/>
    <w:rsid w:val="00690665"/>
    <w:rsid w:val="006A2A29"/>
    <w:rsid w:val="006C238F"/>
    <w:rsid w:val="006D5D43"/>
    <w:rsid w:val="006F22F4"/>
    <w:rsid w:val="00705DF9"/>
    <w:rsid w:val="00730904"/>
    <w:rsid w:val="00742E11"/>
    <w:rsid w:val="00746F22"/>
    <w:rsid w:val="00751717"/>
    <w:rsid w:val="007539CA"/>
    <w:rsid w:val="007655AE"/>
    <w:rsid w:val="007811DF"/>
    <w:rsid w:val="007940C8"/>
    <w:rsid w:val="007A6C51"/>
    <w:rsid w:val="008304AE"/>
    <w:rsid w:val="008462B1"/>
    <w:rsid w:val="00850B0A"/>
    <w:rsid w:val="00867004"/>
    <w:rsid w:val="00882E2A"/>
    <w:rsid w:val="009001EA"/>
    <w:rsid w:val="0091309F"/>
    <w:rsid w:val="00917A54"/>
    <w:rsid w:val="0093447A"/>
    <w:rsid w:val="009444EE"/>
    <w:rsid w:val="00951133"/>
    <w:rsid w:val="0095459A"/>
    <w:rsid w:val="00981CDA"/>
    <w:rsid w:val="009B70B4"/>
    <w:rsid w:val="00A60A09"/>
    <w:rsid w:val="00A618E1"/>
    <w:rsid w:val="00A63392"/>
    <w:rsid w:val="00B431D5"/>
    <w:rsid w:val="00C02EB7"/>
    <w:rsid w:val="00C111C3"/>
    <w:rsid w:val="00C14C70"/>
    <w:rsid w:val="00C34E08"/>
    <w:rsid w:val="00C505D0"/>
    <w:rsid w:val="00CE7463"/>
    <w:rsid w:val="00D5563C"/>
    <w:rsid w:val="00D65A66"/>
    <w:rsid w:val="00D770A4"/>
    <w:rsid w:val="00D8211E"/>
    <w:rsid w:val="00D850B4"/>
    <w:rsid w:val="00D91456"/>
    <w:rsid w:val="00DB787B"/>
    <w:rsid w:val="00DC26ED"/>
    <w:rsid w:val="00DF3830"/>
    <w:rsid w:val="00DF4B00"/>
    <w:rsid w:val="00DF67CE"/>
    <w:rsid w:val="00E0688F"/>
    <w:rsid w:val="00E84ECF"/>
    <w:rsid w:val="00E948DF"/>
    <w:rsid w:val="00EB61BE"/>
    <w:rsid w:val="00F0769C"/>
    <w:rsid w:val="00F160FC"/>
    <w:rsid w:val="00F50DC2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36128"/>
  <w15:chartTrackingRefBased/>
  <w15:docId w15:val="{C278D19D-44C0-48AF-A8FB-BBDA02E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F9"/>
    <w:pPr>
      <w:spacing w:after="160" w:line="259" w:lineRule="auto"/>
    </w:pPr>
    <w:rPr>
      <w:rFonts w:ascii="Montserrat" w:hAnsi="Montserrat" w:cs="Segoe UI Semilight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029"/>
    <w:pPr>
      <w:keepNext/>
      <w:pBdr>
        <w:bottom w:val="single" w:sz="4" w:space="1" w:color="auto"/>
      </w:pBdr>
      <w:spacing w:before="360" w:after="60"/>
      <w:outlineLvl w:val="0"/>
    </w:pPr>
    <w:rPr>
      <w:rFonts w:eastAsia="Times New Roman" w:cs="Segoe UI Semi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F9"/>
    <w:pPr>
      <w:outlineLvl w:val="1"/>
    </w:pPr>
    <w:rPr>
      <w:rFonts w:cs="Segoe UI Semibold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DF9"/>
    <w:pPr>
      <w:outlineLvl w:val="2"/>
    </w:pPr>
    <w:rPr>
      <w:rFonts w:cs="Segoe UI Semibold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DF9"/>
    <w:pPr>
      <w:outlineLvl w:val="3"/>
    </w:pPr>
    <w:rPr>
      <w:rFonts w:cs="Segoe UI Semibold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DF9"/>
    <w:pPr>
      <w:outlineLvl w:val="4"/>
    </w:pPr>
    <w:rPr>
      <w:rFonts w:cs="Segoe UI Semibol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1029"/>
    <w:rPr>
      <w:rFonts w:ascii="Montserrat" w:eastAsia="Times New Roman" w:hAnsi="Montserrat" w:cs="Segoe UI Semibold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05DF9"/>
    <w:rPr>
      <w:rFonts w:ascii="Montserrat" w:hAnsi="Montserrat" w:cs="Segoe UI Semibold"/>
      <w:b/>
      <w:sz w:val="28"/>
      <w:szCs w:val="22"/>
      <w:lang w:eastAsia="en-US"/>
    </w:rPr>
  </w:style>
  <w:style w:type="character" w:customStyle="1" w:styleId="Heading3Char">
    <w:name w:val="Heading 3 Char"/>
    <w:link w:val="Heading3"/>
    <w:uiPriority w:val="9"/>
    <w:rsid w:val="00705DF9"/>
    <w:rPr>
      <w:rFonts w:ascii="Montserrat" w:hAnsi="Montserrat" w:cs="Segoe UI Semibold"/>
      <w:b/>
      <w:sz w:val="24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705DF9"/>
    <w:rPr>
      <w:rFonts w:ascii="Montserrat" w:hAnsi="Montserrat" w:cs="Segoe UI Semibold"/>
      <w:b/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705DF9"/>
    <w:rPr>
      <w:rFonts w:ascii="Montserrat" w:hAnsi="Montserrat" w:cs="Segoe UI Semibold"/>
      <w:b/>
      <w:i/>
      <w:sz w:val="22"/>
      <w:szCs w:val="22"/>
      <w:lang w:eastAsia="en-US"/>
    </w:rPr>
  </w:style>
  <w:style w:type="paragraph" w:customStyle="1" w:styleId="Code">
    <w:name w:val="Code"/>
    <w:basedOn w:val="Normal"/>
    <w:link w:val="CodeChar"/>
    <w:qFormat/>
    <w:rsid w:val="00257849"/>
    <w:pPr>
      <w:shd w:val="clear" w:color="auto" w:fill="F2F2F2" w:themeFill="background1" w:themeFillShade="F2"/>
    </w:pPr>
    <w:rPr>
      <w:rFonts w:ascii="Consolas" w:hAnsi="Consola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5DF9"/>
    <w:pPr>
      <w:spacing w:before="240" w:after="60"/>
      <w:jc w:val="right"/>
      <w:outlineLvl w:val="0"/>
    </w:pPr>
    <w:rPr>
      <w:rFonts w:eastAsia="Times New Roman" w:cs="Segoe UI Semibold"/>
      <w:b/>
      <w:bCs/>
      <w:color w:val="DB4F27"/>
      <w:kern w:val="28"/>
      <w:sz w:val="48"/>
      <w:szCs w:val="32"/>
    </w:rPr>
  </w:style>
  <w:style w:type="character" w:customStyle="1" w:styleId="CodeChar">
    <w:name w:val="Code Char"/>
    <w:link w:val="Code"/>
    <w:rsid w:val="00257849"/>
    <w:rPr>
      <w:rFonts w:ascii="Consolas" w:hAnsi="Consolas" w:cs="Segoe UI Semilight"/>
      <w:szCs w:val="22"/>
      <w:shd w:val="clear" w:color="auto" w:fill="F2F2F2" w:themeFill="background1" w:themeFillShade="F2"/>
      <w:lang w:eastAsia="en-US"/>
    </w:rPr>
  </w:style>
  <w:style w:type="character" w:customStyle="1" w:styleId="TitleChar">
    <w:name w:val="Title Char"/>
    <w:link w:val="Title"/>
    <w:uiPriority w:val="10"/>
    <w:rsid w:val="00705DF9"/>
    <w:rPr>
      <w:rFonts w:ascii="Montserrat" w:eastAsia="Times New Roman" w:hAnsi="Montserrat" w:cs="Segoe UI Semibold"/>
      <w:b/>
      <w:bCs/>
      <w:color w:val="DB4F27"/>
      <w:kern w:val="28"/>
      <w:sz w:val="48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F9"/>
    <w:pPr>
      <w:spacing w:after="60"/>
      <w:jc w:val="right"/>
      <w:outlineLvl w:val="1"/>
    </w:pPr>
    <w:rPr>
      <w:rFonts w:eastAsia="Times New Roman" w:cs="Segoe UI Semibold"/>
      <w:color w:val="7F7F7F"/>
      <w:sz w:val="36"/>
      <w:szCs w:val="24"/>
    </w:rPr>
  </w:style>
  <w:style w:type="character" w:customStyle="1" w:styleId="SubtitleChar">
    <w:name w:val="Subtitle Char"/>
    <w:link w:val="Subtitle"/>
    <w:uiPriority w:val="11"/>
    <w:rsid w:val="00705DF9"/>
    <w:rPr>
      <w:rFonts w:ascii="Montserrat" w:eastAsia="Times New Roman" w:hAnsi="Montserrat" w:cs="Segoe UI Semibold"/>
      <w:color w:val="7F7F7F"/>
      <w:sz w:val="36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454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549C"/>
    <w:rPr>
      <w:rFonts w:ascii="Segoe UI Semilight" w:hAnsi="Segoe UI Semilight" w:cs="Segoe UI Semilight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549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549C"/>
    <w:rPr>
      <w:rFonts w:ascii="Segoe UI Semilight" w:hAnsi="Segoe UI Semilight" w:cs="Segoe UI Semilight"/>
      <w:sz w:val="22"/>
      <w:szCs w:val="22"/>
      <w:lang w:eastAsia="en-US"/>
    </w:rPr>
  </w:style>
  <w:style w:type="paragraph" w:styleId="NoSpacing">
    <w:name w:val="No Spacing"/>
    <w:uiPriority w:val="1"/>
    <w:qFormat/>
    <w:rsid w:val="006200E8"/>
    <w:rPr>
      <w:rFonts w:asciiTheme="minorHAnsi" w:eastAsiaTheme="minorHAnsi" w:hAnsiTheme="minorHAnsi" w:cstheme="minorBidi"/>
      <w:color w:val="505046" w:themeColor="text2"/>
      <w:lang w:val="en-US" w:eastAsia="en-US"/>
    </w:rPr>
  </w:style>
  <w:style w:type="paragraph" w:customStyle="1" w:styleId="Gecko">
    <w:name w:val="Gecko"/>
    <w:basedOn w:val="Normal"/>
    <w:link w:val="GeckoChar"/>
    <w:qFormat/>
    <w:rsid w:val="00257849"/>
    <w:pPr>
      <w:spacing w:before="360" w:after="0"/>
    </w:pPr>
    <w:rPr>
      <w:noProof/>
    </w:rPr>
  </w:style>
  <w:style w:type="character" w:customStyle="1" w:styleId="GeckoChar">
    <w:name w:val="Gecko Char"/>
    <w:basedOn w:val="DefaultParagraphFont"/>
    <w:link w:val="Gecko"/>
    <w:rsid w:val="00257849"/>
    <w:rPr>
      <w:rFonts w:ascii="Segoe UI Semilight" w:hAnsi="Segoe UI Semilight" w:cs="Segoe UI Semilight"/>
      <w:noProof/>
      <w:sz w:val="22"/>
      <w:szCs w:val="22"/>
      <w:lang w:eastAsia="en-US"/>
    </w:rPr>
  </w:style>
  <w:style w:type="character" w:styleId="Strong">
    <w:name w:val="Strong"/>
    <w:uiPriority w:val="22"/>
    <w:qFormat/>
    <w:rsid w:val="00DF3830"/>
    <w:rPr>
      <w:rFonts w:ascii="Segoe UI Semibold" w:hAnsi="Segoe UI Semibold" w:cs="Segoe UI Semibold"/>
    </w:rPr>
  </w:style>
  <w:style w:type="paragraph" w:styleId="NormalWeb">
    <w:name w:val="Normal (Web)"/>
    <w:basedOn w:val="Normal"/>
    <w:uiPriority w:val="99"/>
    <w:unhideWhenUsed/>
    <w:rsid w:val="00EB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61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1BE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EB61BE"/>
    <w:rPr>
      <w:i/>
      <w:iCs/>
    </w:rPr>
  </w:style>
  <w:style w:type="character" w:customStyle="1" w:styleId="token">
    <w:name w:val="token"/>
    <w:basedOn w:val="DefaultParagraphFont"/>
    <w:rsid w:val="00DF4B00"/>
  </w:style>
  <w:style w:type="paragraph" w:customStyle="1" w:styleId="Instruction">
    <w:name w:val="Instruction"/>
    <w:basedOn w:val="ListParagraph"/>
    <w:link w:val="InstructionChar"/>
    <w:qFormat/>
    <w:rsid w:val="002C5BF3"/>
    <w:pPr>
      <w:numPr>
        <w:numId w:val="8"/>
      </w:numPr>
      <w:spacing w:after="240"/>
      <w:ind w:left="0" w:firstLine="0"/>
      <w:contextualSpacing w:val="0"/>
    </w:pPr>
  </w:style>
  <w:style w:type="character" w:customStyle="1" w:styleId="InstructionChar">
    <w:name w:val="Instruction Char"/>
    <w:basedOn w:val="DefaultParagraphFont"/>
    <w:link w:val="Instruction"/>
    <w:rsid w:val="002C5BF3"/>
    <w:rPr>
      <w:rFonts w:ascii="Montserrat" w:hAnsi="Montserrat" w:cs="Segoe UI Semilight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C5BF3"/>
    <w:pPr>
      <w:ind w:left="720"/>
      <w:contextualSpacing/>
    </w:pPr>
  </w:style>
  <w:style w:type="table" w:styleId="TableGrid">
    <w:name w:val="Table Grid"/>
    <w:basedOn w:val="TableNormal"/>
    <w:uiPriority w:val="39"/>
    <w:rsid w:val="00FC1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ldInstruction">
    <w:name w:val="GoldInstruction"/>
    <w:basedOn w:val="ListParagraph"/>
    <w:link w:val="GoldInstructionChar"/>
    <w:qFormat/>
    <w:rsid w:val="00951133"/>
    <w:pPr>
      <w:numPr>
        <w:numId w:val="10"/>
      </w:numPr>
      <w:spacing w:before="100" w:beforeAutospacing="1" w:after="240" w:line="240" w:lineRule="auto"/>
      <w:contextualSpacing w:val="0"/>
    </w:pPr>
  </w:style>
  <w:style w:type="character" w:customStyle="1" w:styleId="GoldInstructionChar">
    <w:name w:val="GoldInstruction Char"/>
    <w:basedOn w:val="DefaultParagraphFont"/>
    <w:link w:val="GoldInstruction"/>
    <w:rsid w:val="00951133"/>
    <w:rPr>
      <w:rFonts w:ascii="Montserrat" w:hAnsi="Montserrat" w:cs="Segoe UI Semi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.gold.ac.uk/intra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aw.githubusercontent.com/nvm-sh/nvm/master/install.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e\Documents\Custom%20Office%20Templates\Goldsmiths%20Green.dotm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0F8B-05A7-44A1-BAED-240677B4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C:\Users\llewe\Documents\Custom Office Templates\Goldsmiths Green.dotm</Template>
  <TotalTime>446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Llewelyn Fernandes</dc:creator>
  <cp:keywords/>
  <dc:description/>
  <cp:lastModifiedBy>Llewelyn Fernandes</cp:lastModifiedBy>
  <cp:revision>31</cp:revision>
  <dcterms:created xsi:type="dcterms:W3CDTF">2022-09-13T17:46:00Z</dcterms:created>
  <dcterms:modified xsi:type="dcterms:W3CDTF">2022-10-11T14:21:00Z</dcterms:modified>
</cp:coreProperties>
</file>